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C0E" w:rsidRPr="00485006" w:rsidRDefault="00485006" w:rsidP="00485006">
      <w:pPr>
        <w:pStyle w:val="ResumeHeader"/>
        <w:rPr>
          <w:sz w:val="32"/>
          <w:szCs w:val="32"/>
        </w:rPr>
      </w:pPr>
      <w:r w:rsidRPr="00485006">
        <w:rPr>
          <w:sz w:val="32"/>
          <w:szCs w:val="32"/>
        </w:rPr>
        <w:t xml:space="preserve">Fadee </w:t>
      </w:r>
      <w:r w:rsidRPr="00485006">
        <w:rPr>
          <w:color w:val="009688"/>
          <w:sz w:val="32"/>
          <w:szCs w:val="32"/>
        </w:rPr>
        <w:t>Kannah</w:t>
      </w:r>
    </w:p>
    <w:tbl>
      <w:tblPr>
        <w:tblStyle w:val="ResumeTable"/>
        <w:tblW w:w="5000" w:type="pct"/>
        <w:tblInd w:w="0" w:type="dxa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750265" w:rsidRPr="00485006" w:rsidTr="009C5D9E">
        <w:trPr>
          <w:tblHeader/>
        </w:trPr>
        <w:tc>
          <w:tcPr>
            <w:tcW w:w="5000" w:type="pct"/>
            <w:hideMark/>
          </w:tcPr>
          <w:p w:rsidR="009C5D9E" w:rsidRPr="00485006" w:rsidRDefault="009C5D9E">
            <w:pPr>
              <w:pStyle w:val="ContactInfo"/>
              <w:spacing w:after="0"/>
              <w:ind w:left="-1650"/>
              <w:jc w:val="center"/>
            </w:pPr>
            <w:r w:rsidRPr="00485006">
              <w:t>1130 Sumner Ave, Unit I, El Cajon, CA 92021 | (619) 219-4473 | fadeekannah@gmail.com</w:t>
            </w:r>
          </w:p>
        </w:tc>
      </w:tr>
      <w:tr w:rsidR="00750265" w:rsidRPr="00485006" w:rsidTr="009C5D9E">
        <w:trPr>
          <w:trHeight w:val="20"/>
          <w:tblHeader/>
        </w:trPr>
        <w:tc>
          <w:tcPr>
            <w:tcW w:w="5000" w:type="pct"/>
            <w:hideMark/>
          </w:tcPr>
          <w:p w:rsidR="009C5D9E" w:rsidRPr="00485006" w:rsidRDefault="009C5D9E" w:rsidP="009C5D9E">
            <w:pPr>
              <w:pStyle w:val="ContactInfo"/>
              <w:spacing w:after="0"/>
              <w:ind w:left="-1650"/>
              <w:jc w:val="center"/>
            </w:pPr>
            <w:r w:rsidRPr="00485006">
              <w:t>MrKannah.com | www.linkedin.com/in/fadeek | github.com/</w:t>
            </w:r>
            <w:proofErr w:type="spellStart"/>
            <w:r w:rsidRPr="00485006">
              <w:t>fadeenk</w:t>
            </w:r>
            <w:proofErr w:type="spellEnd"/>
          </w:p>
        </w:tc>
      </w:tr>
      <w:tr w:rsidR="003D4EF8" w:rsidRPr="00485006" w:rsidTr="009C5D9E">
        <w:trPr>
          <w:trHeight w:val="20"/>
          <w:tblHeader/>
        </w:trPr>
        <w:tc>
          <w:tcPr>
            <w:tcW w:w="5000" w:type="pct"/>
          </w:tcPr>
          <w:p w:rsidR="003D4EF8" w:rsidRPr="00485006" w:rsidRDefault="003D4EF8" w:rsidP="009C5D9E">
            <w:pPr>
              <w:pStyle w:val="ContactInfo"/>
              <w:spacing w:after="0"/>
              <w:ind w:left="-1650"/>
              <w:jc w:val="center"/>
            </w:pPr>
          </w:p>
        </w:tc>
      </w:tr>
    </w:tbl>
    <w:p w:rsidR="00742C0E" w:rsidRPr="00485006" w:rsidRDefault="00E85C57" w:rsidP="00485006">
      <w:pPr>
        <w:pStyle w:val="ResumeHeader"/>
      </w:pPr>
      <w:r w:rsidRPr="00485006">
        <w:t>E</w:t>
      </w:r>
      <w:r w:rsidR="0040407A"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750265" w:rsidRPr="00485006" w:rsidTr="00EA2023">
        <w:tc>
          <w:tcPr>
            <w:tcW w:w="9360" w:type="dxa"/>
          </w:tcPr>
          <w:p w:rsidR="00750265" w:rsidRDefault="00485006" w:rsidP="00485006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 w:rsidR="003D4EF8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:rsidR="00EA2023" w:rsidRPr="00485006" w:rsidRDefault="00EA2023" w:rsidP="00EA2023">
            <w:pPr>
              <w:pStyle w:val="Location"/>
              <w:numPr>
                <w:ilvl w:val="0"/>
                <w:numId w:val="11"/>
              </w:numPr>
              <w:ind w:left="342" w:right="-114" w:hanging="18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Minor in Computer Science</w:t>
            </w:r>
          </w:p>
        </w:tc>
      </w:tr>
      <w:tr w:rsidR="003D4EF8" w:rsidRPr="00485006" w:rsidTr="00EA2023">
        <w:tc>
          <w:tcPr>
            <w:tcW w:w="9360" w:type="dxa"/>
          </w:tcPr>
          <w:p w:rsidR="003D4EF8" w:rsidRPr="00485006" w:rsidRDefault="003D4EF8" w:rsidP="00485006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:rsidR="00742C0E" w:rsidRPr="00485006" w:rsidRDefault="00E85C57" w:rsidP="00485006">
      <w:pPr>
        <w:pStyle w:val="ResumeHeader"/>
      </w:pPr>
      <w:r w:rsidRPr="00485006">
        <w:t>A</w:t>
      </w:r>
      <w:r w:rsidR="0040407A">
        <w:t>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50265" w:rsidRPr="00485006" w:rsidTr="009C5D9E">
        <w:tc>
          <w:tcPr>
            <w:tcW w:w="5000" w:type="pct"/>
          </w:tcPr>
          <w:p w:rsidR="0070622D" w:rsidRPr="00485006" w:rsidRDefault="0070622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Innovative engineer and leader recognition award,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Senator Mark </w:t>
            </w:r>
            <w:proofErr w:type="spellStart"/>
            <w:r w:rsidRPr="00485006">
              <w:rPr>
                <w:i/>
                <w:iCs/>
                <w:color w:val="009688"/>
                <w:sz w:val="22"/>
              </w:rPr>
              <w:t>Wyland</w:t>
            </w:r>
            <w:proofErr w:type="spellEnd"/>
            <w:r w:rsidRPr="00485006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485006">
              <w:rPr>
                <w:color w:val="404040" w:themeColor="text1" w:themeTint="BF"/>
                <w:sz w:val="22"/>
              </w:rPr>
              <w:t>November 2014</w:t>
            </w:r>
          </w:p>
          <w:p w:rsidR="0070622D" w:rsidRPr="00485006" w:rsidRDefault="0070622D" w:rsidP="00485006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the contributions and performance in the MESA Program</w:t>
            </w:r>
          </w:p>
        </w:tc>
      </w:tr>
      <w:tr w:rsidR="00750265" w:rsidRPr="00485006" w:rsidTr="009C5D9E">
        <w:tc>
          <w:tcPr>
            <w:tcW w:w="5000" w:type="pct"/>
          </w:tcPr>
          <w:p w:rsidR="0070622D" w:rsidRPr="00485006" w:rsidRDefault="0070622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Silver medal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>MESA Program -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 w:rsidR="005120BD" w:rsidRPr="00485006">
              <w:rPr>
                <w:i/>
                <w:iCs/>
                <w:color w:val="009688"/>
                <w:sz w:val="22"/>
              </w:rPr>
              <w:t xml:space="preserve">                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                     </w:t>
            </w:r>
            <w:r w:rsidR="00485006">
              <w:rPr>
                <w:i/>
                <w:iCs/>
                <w:color w:val="009688"/>
                <w:sz w:val="22"/>
              </w:rPr>
              <w:t xml:space="preserve">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485006">
              <w:rPr>
                <w:i/>
                <w:iCs/>
                <w:color w:val="009688"/>
                <w:sz w:val="22"/>
              </w:rPr>
              <w:t xml:space="preserve">    </w:t>
            </w:r>
            <w:r w:rsidRPr="00485006">
              <w:rPr>
                <w:color w:val="404040" w:themeColor="text1" w:themeTint="BF"/>
                <w:sz w:val="22"/>
              </w:rPr>
              <w:t>April 2013</w:t>
            </w:r>
          </w:p>
          <w:p w:rsidR="0070622D" w:rsidRPr="00485006" w:rsidRDefault="0070622D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Second place in the 20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:rsidTr="009C5D9E">
        <w:tc>
          <w:tcPr>
            <w:tcW w:w="5000" w:type="pct"/>
          </w:tcPr>
          <w:p w:rsidR="00A46D10" w:rsidRPr="003D4EF8" w:rsidRDefault="00A46D10" w:rsidP="003D4EF8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i/>
                <w:iCs/>
                <w:color w:val="009688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Director’s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MESA Program                                                  </w:t>
            </w:r>
            <w:r w:rsidR="00D84232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20700E">
              <w:rPr>
                <w:i/>
                <w:iCs/>
                <w:color w:val="009688"/>
                <w:sz w:val="22"/>
              </w:rPr>
              <w:t xml:space="preserve">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:rsidR="0070622D" w:rsidRPr="00485006" w:rsidRDefault="00A46D10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:rsidTr="009C5D9E">
        <w:tc>
          <w:tcPr>
            <w:tcW w:w="5000" w:type="pct"/>
          </w:tcPr>
          <w:p w:rsidR="00A46D10" w:rsidRPr="00485006" w:rsidRDefault="00A46D10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20700E">
              <w:rPr>
                <w:b/>
                <w:bCs/>
                <w:color w:val="595959" w:themeColor="text1" w:themeTint="A6"/>
                <w:sz w:val="22"/>
              </w:rPr>
              <w:t>Dean’s list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20700E">
              <w:rPr>
                <w:i/>
                <w:iCs/>
                <w:color w:val="009688"/>
                <w:sz w:val="22"/>
              </w:rPr>
              <w:t xml:space="preserve">San Diego State University                                                                                                    </w:t>
            </w:r>
            <w:r w:rsidRPr="0020700E">
              <w:rPr>
                <w:color w:val="404040" w:themeColor="text1" w:themeTint="BF"/>
                <w:sz w:val="22"/>
              </w:rPr>
              <w:t>2011-2012</w:t>
            </w:r>
          </w:p>
          <w:p w:rsidR="00A46D10" w:rsidRPr="00485006" w:rsidRDefault="00A46D10" w:rsidP="0020700E">
            <w:pPr>
              <w:pStyle w:val="NormalBodyText"/>
              <w:numPr>
                <w:ilvl w:val="0"/>
                <w:numId w:val="8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:rsidTr="009C5D9E">
        <w:tc>
          <w:tcPr>
            <w:tcW w:w="5000" w:type="pct"/>
          </w:tcPr>
          <w:p w:rsidR="0070622D" w:rsidRPr="00485006" w:rsidRDefault="00A46D10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National Science Foundation (NSF) recognition award</w:t>
            </w:r>
            <w:r w:rsidR="0070622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</w:t>
            </w:r>
            <w:r w:rsidR="007B44FC" w:rsidRPr="007B44FC">
              <w:rPr>
                <w:i/>
                <w:iCs/>
                <w:color w:val="009688"/>
                <w:sz w:val="22"/>
              </w:rPr>
              <w:t>P</w:t>
            </w:r>
            <w:r w:rsidRPr="007B44FC">
              <w:rPr>
                <w:i/>
                <w:iCs/>
                <w:color w:val="009688"/>
                <w:sz w:val="22"/>
              </w:rPr>
              <w:t>rograms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 w:rsidR="00D84232">
              <w:rPr>
                <w:color w:val="595959" w:themeColor="text1" w:themeTint="A6"/>
                <w:sz w:val="22"/>
              </w:rPr>
              <w:t xml:space="preserve">     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</w:t>
            </w:r>
            <w:r w:rsidR="007B44FC">
              <w:rPr>
                <w:color w:val="595959" w:themeColor="text1" w:themeTint="A6"/>
                <w:sz w:val="22"/>
              </w:rPr>
              <w:t xml:space="preserve">         </w:t>
            </w:r>
            <w:r w:rsidRPr="007B44FC">
              <w:rPr>
                <w:color w:val="404040" w:themeColor="text1" w:themeTint="BF"/>
                <w:sz w:val="22"/>
              </w:rPr>
              <w:t>May 2012</w:t>
            </w:r>
          </w:p>
          <w:p w:rsidR="007B44FC" w:rsidRDefault="00A46D10" w:rsidP="007B44FC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Outstanding participation 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in NSF sponsored events </w:t>
            </w:r>
            <w:r w:rsidRPr="00485006">
              <w:rPr>
                <w:color w:val="595959" w:themeColor="text1" w:themeTint="A6"/>
                <w:sz w:val="22"/>
              </w:rPr>
              <w:t>during 2011-2012</w:t>
            </w:r>
          </w:p>
          <w:p w:rsidR="004967BC" w:rsidRPr="00485006" w:rsidRDefault="004967BC" w:rsidP="007B44FC">
            <w:pPr>
              <w:pStyle w:val="NormalBodyText"/>
              <w:numPr>
                <w:ilvl w:val="0"/>
                <w:numId w:val="9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Included a $500 stipend</w:t>
            </w:r>
          </w:p>
        </w:tc>
      </w:tr>
      <w:tr w:rsidR="00750265" w:rsidRPr="00485006" w:rsidTr="009C5D9E">
        <w:tc>
          <w:tcPr>
            <w:tcW w:w="5000" w:type="pct"/>
          </w:tcPr>
          <w:p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MESA participation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MESA Program - San Diego State University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            </w:t>
            </w:r>
            <w:r w:rsidRPr="007B44FC">
              <w:rPr>
                <w:color w:val="404040" w:themeColor="text1" w:themeTint="BF"/>
                <w:sz w:val="22"/>
              </w:rPr>
              <w:t>April 2012</w:t>
            </w:r>
          </w:p>
          <w:p w:rsidR="005120BD" w:rsidRPr="00485006" w:rsidRDefault="005120BD" w:rsidP="007B44FC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participating in the 19</w:t>
            </w:r>
            <w:r w:rsidRPr="00485006">
              <w:rPr>
                <w:color w:val="595959" w:themeColor="text1" w:themeTint="A6"/>
                <w:sz w:val="22"/>
                <w:vertAlign w:val="superscript"/>
              </w:rPr>
              <w:t>th</w:t>
            </w:r>
            <w:r w:rsidRPr="00485006">
              <w:rPr>
                <w:color w:val="595959" w:themeColor="text1" w:themeTint="A6"/>
                <w:sz w:val="22"/>
              </w:rPr>
              <w:t xml:space="preserve"> MESA Olympics &amp; Robotics</w:t>
            </w:r>
          </w:p>
        </w:tc>
      </w:tr>
      <w:tr w:rsidR="00750265" w:rsidRPr="00485006" w:rsidTr="009C5D9E">
        <w:tc>
          <w:tcPr>
            <w:tcW w:w="5000" w:type="pct"/>
          </w:tcPr>
          <w:p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7B44FC">
              <w:rPr>
                <w:b/>
                <w:bCs/>
                <w:color w:val="595959" w:themeColor="text1" w:themeTint="A6"/>
                <w:sz w:val="22"/>
              </w:rPr>
              <w:t>PULL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7B44FC">
              <w:rPr>
                <w:i/>
                <w:iCs/>
                <w:color w:val="009688"/>
                <w:sz w:val="22"/>
              </w:rPr>
              <w:t xml:space="preserve">San Diego State University                                    </w:t>
            </w:r>
            <w:r w:rsidR="007B44FC">
              <w:rPr>
                <w:i/>
                <w:iCs/>
                <w:color w:val="009688"/>
                <w:sz w:val="22"/>
              </w:rPr>
              <w:t xml:space="preserve">                       </w:t>
            </w:r>
            <w:r w:rsidRPr="007B44FC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7B44FC">
              <w:rPr>
                <w:color w:val="404040" w:themeColor="text1" w:themeTint="BF"/>
                <w:sz w:val="22"/>
              </w:rPr>
              <w:t>August 2011</w:t>
            </w:r>
          </w:p>
          <w:p w:rsidR="005120BD" w:rsidRPr="00485006" w:rsidRDefault="005120BD" w:rsidP="007B44FC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AC58DF" w:rsidRPr="00485006">
              <w:rPr>
                <w:color w:val="595959" w:themeColor="text1" w:themeTint="A6"/>
                <w:sz w:val="22"/>
              </w:rPr>
              <w:t>being a mentor and a leader in the first annual PULL program</w:t>
            </w:r>
          </w:p>
        </w:tc>
      </w:tr>
      <w:tr w:rsidR="00750265" w:rsidRPr="00485006" w:rsidTr="009C5D9E">
        <w:tc>
          <w:tcPr>
            <w:tcW w:w="5000" w:type="pct"/>
          </w:tcPr>
          <w:p w:rsidR="009E6DBC" w:rsidRPr="00485006" w:rsidRDefault="009E6DBC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Outstanding academic performance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  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</w:t>
            </w:r>
            <w:r w:rsidRPr="003D4EF8">
              <w:rPr>
                <w:color w:val="404040" w:themeColor="text1" w:themeTint="BF"/>
                <w:sz w:val="22"/>
              </w:rPr>
              <w:t>2008 – 2011</w:t>
            </w:r>
          </w:p>
          <w:p w:rsidR="009E6DBC" w:rsidRPr="00485006" w:rsidRDefault="009E6DBC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maintaining 3.5 GPA or higher in my courses</w:t>
            </w:r>
          </w:p>
        </w:tc>
      </w:tr>
      <w:tr w:rsidR="00750265" w:rsidRPr="00485006" w:rsidTr="009C5D9E">
        <w:tc>
          <w:tcPr>
            <w:tcW w:w="5000" w:type="pct"/>
          </w:tcPr>
          <w:p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Honor graduate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      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</w:t>
            </w:r>
            <w:r w:rsidRPr="003D4EF8">
              <w:rPr>
                <w:color w:val="404040" w:themeColor="text1" w:themeTint="BF"/>
                <w:sz w:val="22"/>
              </w:rPr>
              <w:t>June 2011</w:t>
            </w:r>
          </w:p>
          <w:p w:rsidR="005120BD" w:rsidRPr="00485006" w:rsidRDefault="005120BD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graduating with 3.85 GPA</w:t>
            </w:r>
          </w:p>
        </w:tc>
      </w:tr>
      <w:tr w:rsidR="00750265" w:rsidRPr="00485006" w:rsidTr="009C5D9E">
        <w:tc>
          <w:tcPr>
            <w:tcW w:w="5000" w:type="pct"/>
          </w:tcPr>
          <w:p w:rsidR="005120BD" w:rsidRPr="00485006" w:rsidRDefault="005120BD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Recognition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English Department - El Cajon Valley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High School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</w:t>
            </w:r>
            <w:r w:rsidRPr="003D4EF8">
              <w:rPr>
                <w:color w:val="404040" w:themeColor="text1" w:themeTint="BF"/>
                <w:sz w:val="22"/>
              </w:rPr>
              <w:t>April 2011</w:t>
            </w:r>
          </w:p>
          <w:p w:rsidR="005120BD" w:rsidRPr="00485006" w:rsidRDefault="005120BD" w:rsidP="003D4EF8">
            <w:pPr>
              <w:pStyle w:val="NormalBodyText"/>
              <w:numPr>
                <w:ilvl w:val="0"/>
                <w:numId w:val="10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ranking the top of the graduating class for the department</w:t>
            </w:r>
          </w:p>
        </w:tc>
      </w:tr>
      <w:tr w:rsidR="00750265" w:rsidRPr="00485006" w:rsidTr="009C5D9E">
        <w:tc>
          <w:tcPr>
            <w:tcW w:w="5000" w:type="pct"/>
          </w:tcPr>
          <w:p w:rsidR="007A3455" w:rsidRPr="00485006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Braves 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El Cajon Valley High School            </w:t>
            </w:r>
            <w:r w:rsid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3D4EF8">
              <w:rPr>
                <w:i/>
                <w:iCs/>
                <w:color w:val="009688"/>
                <w:sz w:val="22"/>
              </w:rPr>
              <w:t xml:space="preserve">                                                </w:t>
            </w:r>
            <w:r w:rsidRPr="003D4EF8">
              <w:rPr>
                <w:color w:val="404040" w:themeColor="text1" w:themeTint="BF"/>
                <w:sz w:val="22"/>
              </w:rPr>
              <w:t>November 2010</w:t>
            </w:r>
          </w:p>
          <w:p w:rsidR="003D4EF8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improving the business and computers course curriculum</w:t>
            </w:r>
          </w:p>
          <w:p w:rsidR="007A3455" w:rsidRPr="00485006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Introducing methods for the students and the course to generate revenue</w:t>
            </w:r>
          </w:p>
        </w:tc>
      </w:tr>
      <w:tr w:rsidR="00750265" w:rsidRPr="00485006" w:rsidTr="009C5D9E">
        <w:tc>
          <w:tcPr>
            <w:tcW w:w="5000" w:type="pct"/>
          </w:tcPr>
          <w:p w:rsidR="005120BD" w:rsidRPr="003D4EF8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404040" w:themeColor="text1" w:themeTint="BF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Certificate of appreciation</w:t>
            </w:r>
            <w:r w:rsidR="005120BD"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 xml:space="preserve">Business and Computers Class - El Cajon Valley High School </w:t>
            </w:r>
            <w:r w:rsidR="005120BD" w:rsidRPr="003D4EF8">
              <w:rPr>
                <w:i/>
                <w:iCs/>
                <w:color w:val="009688"/>
                <w:sz w:val="22"/>
              </w:rPr>
              <w:t xml:space="preserve"> </w:t>
            </w:r>
            <w:r w:rsidRPr="00485006">
              <w:rPr>
                <w:color w:val="595959" w:themeColor="text1" w:themeTint="A6"/>
                <w:sz w:val="22"/>
              </w:rPr>
              <w:t xml:space="preserve">            </w:t>
            </w:r>
            <w:r w:rsidRPr="003D4EF8">
              <w:rPr>
                <w:color w:val="404040" w:themeColor="text1" w:themeTint="BF"/>
                <w:sz w:val="22"/>
              </w:rPr>
              <w:t>June 2010</w:t>
            </w:r>
          </w:p>
          <w:p w:rsidR="003D4EF8" w:rsidRDefault="005120BD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 xml:space="preserve">For </w:t>
            </w:r>
            <w:r w:rsidR="007A3455" w:rsidRPr="00485006">
              <w:rPr>
                <w:color w:val="595959" w:themeColor="text1" w:themeTint="A6"/>
                <w:sz w:val="22"/>
              </w:rPr>
              <w:t>assisting the instructor and the students</w:t>
            </w:r>
          </w:p>
          <w:p w:rsidR="007A3455" w:rsidRPr="00485006" w:rsidRDefault="0040407A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>
              <w:rPr>
                <w:color w:val="595959" w:themeColor="text1" w:themeTint="A6"/>
                <w:sz w:val="22"/>
              </w:rPr>
              <w:t>I</w:t>
            </w:r>
            <w:r w:rsidR="007A3455" w:rsidRPr="00485006">
              <w:rPr>
                <w:color w:val="595959" w:themeColor="text1" w:themeTint="A6"/>
                <w:sz w:val="22"/>
              </w:rPr>
              <w:t>ntroducing new ways of teaching and running the class to help generate revenue</w:t>
            </w:r>
          </w:p>
        </w:tc>
      </w:tr>
      <w:tr w:rsidR="00750265" w:rsidRPr="00485006" w:rsidTr="009C5D9E">
        <w:tc>
          <w:tcPr>
            <w:tcW w:w="5000" w:type="pct"/>
          </w:tcPr>
          <w:p w:rsidR="007A3455" w:rsidRPr="00485006" w:rsidRDefault="007A3455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color w:val="595959" w:themeColor="text1" w:themeTint="A6"/>
                <w:sz w:val="22"/>
              </w:rPr>
            </w:pPr>
            <w:r w:rsidRPr="003D4EF8">
              <w:rPr>
                <w:b/>
                <w:bCs/>
                <w:color w:val="595959" w:themeColor="text1" w:themeTint="A6"/>
                <w:sz w:val="22"/>
              </w:rPr>
              <w:t>Recognition award</w:t>
            </w:r>
            <w:r w:rsidRPr="00485006">
              <w:rPr>
                <w:color w:val="595959" w:themeColor="text1" w:themeTint="A6"/>
                <w:sz w:val="22"/>
              </w:rPr>
              <w:t xml:space="preserve">, </w:t>
            </w:r>
            <w:r w:rsidRPr="003D4EF8">
              <w:rPr>
                <w:i/>
                <w:iCs/>
                <w:color w:val="009688"/>
                <w:sz w:val="22"/>
              </w:rPr>
              <w:t>Parent Institute for the quality education - El Cajon Valley High School</w:t>
            </w:r>
            <w:r w:rsidR="003D4EF8">
              <w:rPr>
                <w:i/>
                <w:iCs/>
                <w:color w:val="009688"/>
                <w:sz w:val="22"/>
              </w:rPr>
              <w:t xml:space="preserve">   </w:t>
            </w:r>
            <w:r w:rsidRPr="003D4EF8">
              <w:rPr>
                <w:i/>
                <w:iCs/>
                <w:color w:val="009688"/>
                <w:sz w:val="22"/>
              </w:rPr>
              <w:t xml:space="preserve">  </w:t>
            </w:r>
            <w:r w:rsidRPr="003D4EF8">
              <w:rPr>
                <w:color w:val="404040" w:themeColor="text1" w:themeTint="BF"/>
                <w:sz w:val="22"/>
              </w:rPr>
              <w:t>March 2009</w:t>
            </w:r>
          </w:p>
          <w:p w:rsidR="003D4EF8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For outstanding enthusiasm and interest during classes</w:t>
            </w:r>
          </w:p>
          <w:p w:rsidR="007A3455" w:rsidRPr="00485006" w:rsidRDefault="007A3455" w:rsidP="003D4EF8">
            <w:pPr>
              <w:pStyle w:val="NormalBodyText"/>
              <w:numPr>
                <w:ilvl w:val="3"/>
                <w:numId w:val="6"/>
              </w:numPr>
              <w:tabs>
                <w:tab w:val="clear" w:pos="7560"/>
                <w:tab w:val="left" w:pos="8550"/>
              </w:tabs>
              <w:ind w:left="360" w:hanging="180"/>
              <w:rPr>
                <w:color w:val="595959" w:themeColor="text1" w:themeTint="A6"/>
                <w:sz w:val="22"/>
              </w:rPr>
            </w:pPr>
            <w:r w:rsidRPr="00485006">
              <w:rPr>
                <w:color w:val="595959" w:themeColor="text1" w:themeTint="A6"/>
                <w:sz w:val="22"/>
              </w:rPr>
              <w:t>Translating fo</w:t>
            </w:r>
            <w:r w:rsidR="004967BC" w:rsidRPr="00485006">
              <w:rPr>
                <w:color w:val="595959" w:themeColor="text1" w:themeTint="A6"/>
                <w:sz w:val="22"/>
              </w:rPr>
              <w:t>r parents and assisting in running the meetings</w:t>
            </w:r>
          </w:p>
        </w:tc>
      </w:tr>
      <w:tr w:rsidR="0040407A" w:rsidRPr="00485006" w:rsidTr="009C5D9E">
        <w:tc>
          <w:tcPr>
            <w:tcW w:w="5000" w:type="pct"/>
          </w:tcPr>
          <w:p w:rsidR="0040407A" w:rsidRPr="003D4EF8" w:rsidRDefault="0040407A" w:rsidP="009C5D9E">
            <w:pPr>
              <w:pStyle w:val="NormalBodyText"/>
              <w:tabs>
                <w:tab w:val="clear" w:pos="7560"/>
                <w:tab w:val="left" w:pos="8550"/>
              </w:tabs>
              <w:ind w:left="0"/>
              <w:rPr>
                <w:b/>
                <w:bCs/>
                <w:color w:val="595959" w:themeColor="text1" w:themeTint="A6"/>
                <w:sz w:val="22"/>
              </w:rPr>
            </w:pPr>
          </w:p>
        </w:tc>
      </w:tr>
    </w:tbl>
    <w:p w:rsidR="00B52906" w:rsidRPr="00485006" w:rsidRDefault="00B52906" w:rsidP="00485006">
      <w:pPr>
        <w:pStyle w:val="ResumeHeader"/>
      </w:pPr>
      <w:r w:rsidRPr="00485006"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0407A" w:rsidRPr="00485006" w:rsidTr="0040407A">
        <w:tc>
          <w:tcPr>
            <w:tcW w:w="9360" w:type="dxa"/>
          </w:tcPr>
          <w:p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>MESA Leadership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MESA program</w:t>
            </w:r>
            <w:r w:rsidRPr="00485006">
              <w:rPr>
                <w:i/>
                <w:iCs/>
                <w:color w:val="009688"/>
                <w:sz w:val="22"/>
              </w:rPr>
              <w:t xml:space="preserve">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404040" w:themeColor="text1" w:themeTint="BF"/>
                <w:sz w:val="22"/>
              </w:rPr>
              <w:t xml:space="preserve">                      </w:t>
            </w:r>
            <w:r w:rsidRPr="0040407A">
              <w:rPr>
                <w:color w:val="404040" w:themeColor="text1" w:themeTint="BF"/>
                <w:sz w:val="22"/>
              </w:rPr>
              <w:t>November 2014</w:t>
            </w:r>
          </w:p>
        </w:tc>
      </w:tr>
      <w:tr w:rsidR="0040407A" w:rsidRPr="00485006" w:rsidTr="00C800BF">
        <w:tc>
          <w:tcPr>
            <w:tcW w:w="9360" w:type="dxa"/>
          </w:tcPr>
          <w:p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Louis Stokes Alliance for Minority Participation </w:t>
            </w:r>
            <w:r>
              <w:rPr>
                <w:b/>
                <w:bCs/>
                <w:color w:val="595959" w:themeColor="text1" w:themeTint="A6"/>
                <w:sz w:val="22"/>
              </w:rPr>
              <w:t>P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rogram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 xml:space="preserve">San Diego State University </w:t>
            </w:r>
            <w:r>
              <w:rPr>
                <w:i/>
                <w:iCs/>
                <w:color w:val="009688"/>
                <w:sz w:val="22"/>
              </w:rPr>
              <w:t xml:space="preserve">            </w:t>
            </w:r>
            <w:r w:rsidRPr="0040407A">
              <w:rPr>
                <w:color w:val="404040" w:themeColor="text1" w:themeTint="BF"/>
                <w:sz w:val="22"/>
              </w:rPr>
              <w:t>August 2011</w:t>
            </w:r>
          </w:p>
        </w:tc>
      </w:tr>
      <w:tr w:rsidR="0040407A" w:rsidRPr="00485006" w:rsidTr="00C800BF">
        <w:tc>
          <w:tcPr>
            <w:tcW w:w="9360" w:type="dxa"/>
          </w:tcPr>
          <w:p w:rsidR="0040407A" w:rsidRPr="00485006" w:rsidRDefault="0040407A" w:rsidP="00C800BF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lastRenderedPageBreak/>
              <w:t>JA Success Skills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0407A">
              <w:rPr>
                <w:i/>
                <w:iCs/>
                <w:color w:val="009688"/>
                <w:sz w:val="22"/>
              </w:rPr>
              <w:t>Junior Achievement of San Diego County</w:t>
            </w:r>
            <w:r>
              <w:rPr>
                <w:i/>
                <w:iCs/>
                <w:color w:val="009688"/>
                <w:sz w:val="22"/>
              </w:rPr>
              <w:t xml:space="preserve">                                                        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:rsidTr="00C800BF">
        <w:tc>
          <w:tcPr>
            <w:tcW w:w="9360" w:type="dxa"/>
          </w:tcPr>
          <w:p w:rsidR="0040407A" w:rsidRDefault="0040407A" w:rsidP="0040407A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 w:rsidRPr="0040407A">
              <w:rPr>
                <w:b/>
                <w:bCs/>
                <w:color w:val="595959" w:themeColor="text1" w:themeTint="A6"/>
                <w:sz w:val="22"/>
              </w:rPr>
              <w:t xml:space="preserve">Occupational </w:t>
            </w:r>
            <w:r>
              <w:rPr>
                <w:b/>
                <w:bCs/>
                <w:color w:val="595959" w:themeColor="text1" w:themeTint="A6"/>
                <w:sz w:val="22"/>
              </w:rPr>
              <w:t>T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raining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40407A">
              <w:rPr>
                <w:b/>
                <w:bCs/>
                <w:color w:val="595959" w:themeColor="text1" w:themeTint="A6"/>
                <w:sz w:val="22"/>
              </w:rPr>
              <w:t>in Business and Computers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</w:p>
          <w:p w:rsidR="0040407A" w:rsidRPr="00485006" w:rsidRDefault="0040407A" w:rsidP="0040407A">
            <w:pPr>
              <w:pStyle w:val="Location"/>
              <w:ind w:left="-108" w:right="-114"/>
              <w:rPr>
                <w:color w:val="595959" w:themeColor="text1" w:themeTint="A6"/>
                <w:sz w:val="22"/>
              </w:rPr>
            </w:pPr>
            <w:r>
              <w:rPr>
                <w:b/>
                <w:bCs/>
                <w:color w:val="595959" w:themeColor="text1" w:themeTint="A6"/>
                <w:sz w:val="22"/>
              </w:rPr>
              <w:t xml:space="preserve">      </w:t>
            </w:r>
            <w:r w:rsidRPr="0040407A">
              <w:rPr>
                <w:i/>
                <w:iCs/>
                <w:color w:val="009688"/>
                <w:sz w:val="22"/>
              </w:rPr>
              <w:t>San Diego County Regional Occupational Program and Grossmont High School District</w:t>
            </w:r>
            <w:r>
              <w:rPr>
                <w:i/>
                <w:iCs/>
                <w:color w:val="009688"/>
                <w:sz w:val="22"/>
              </w:rPr>
              <w:t xml:space="preserve">   </w:t>
            </w:r>
            <w:r w:rsidRPr="0040407A">
              <w:rPr>
                <w:i/>
                <w:iCs/>
                <w:color w:val="009688"/>
                <w:sz w:val="22"/>
              </w:rPr>
              <w:t xml:space="preserve"> </w:t>
            </w:r>
            <w:r w:rsidRPr="0040407A">
              <w:rPr>
                <w:color w:val="404040" w:themeColor="text1" w:themeTint="BF"/>
                <w:sz w:val="22"/>
              </w:rPr>
              <w:t>January 2010</w:t>
            </w:r>
          </w:p>
        </w:tc>
      </w:tr>
      <w:tr w:rsidR="0040407A" w:rsidRPr="00485006" w:rsidTr="0040407A">
        <w:tc>
          <w:tcPr>
            <w:tcW w:w="9360" w:type="dxa"/>
          </w:tcPr>
          <w:p w:rsidR="0040407A" w:rsidRPr="00485006" w:rsidRDefault="0040407A" w:rsidP="00C800BF">
            <w:pPr>
              <w:pStyle w:val="NormalBodyText"/>
              <w:ind w:left="-108"/>
              <w:rPr>
                <w:color w:val="595959" w:themeColor="text1" w:themeTint="A6"/>
                <w:sz w:val="22"/>
              </w:rPr>
            </w:pPr>
          </w:p>
        </w:tc>
      </w:tr>
    </w:tbl>
    <w:p w:rsidR="00742C0E" w:rsidRPr="00485006" w:rsidRDefault="00F37726" w:rsidP="00485006">
      <w:pPr>
        <w:pStyle w:val="ResumeHeader"/>
      </w:pPr>
      <w:r w:rsidRPr="00485006">
        <w:t xml:space="preserve"> </w:t>
      </w:r>
      <w:r w:rsidR="00E85C57" w:rsidRPr="00485006">
        <w:t>TEACHING EXPERIENCE</w:t>
      </w:r>
    </w:p>
    <w:sdt>
      <w:sdtPr>
        <w:rPr>
          <w:color w:val="595959" w:themeColor="text1" w:themeTint="A6"/>
          <w:sz w:val="22"/>
        </w:rPr>
        <w:id w:val="4805688"/>
        <w:placeholder>
          <w:docPart w:val="6E1E2D0975E14118A3FD9ABC387D1690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Location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[Walnut Grove University, Chapel Hill, NC]</w:t>
          </w:r>
        </w:p>
      </w:sdtContent>
    </w:sdt>
    <w:p w:rsidR="00742C0E" w:rsidRPr="00485006" w:rsidRDefault="00D24873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5696"/>
          <w:placeholder>
            <w:docPart w:val="522E77F9A09B43DB938348E74D360932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[Lecturer – “Global Communication in the 21st Century”]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62"/>
          <w:placeholder>
            <w:docPart w:val="59D508B367854772B2136592CC9EEA41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5705"/>
        <w:placeholder>
          <w:docPart w:val="CAD643DA1DED48F78060A8CF34621A85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[Developed syllabus and overall course structure, and administered all grades.]</w:t>
          </w:r>
        </w:p>
      </w:sdtContent>
    </w:sdt>
    <w:p w:rsidR="00742C0E" w:rsidRPr="00485006" w:rsidRDefault="00D24873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5742"/>
          <w:placeholder>
            <w:docPart w:val="2F8C76AA116442CBA9B0E17F7CEC5766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[Adjunct Instructor – “Editing Technical Documents”]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66"/>
          <w:placeholder>
            <w:docPart w:val="EF5A47E3814A4B988D86556A2468435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5750"/>
        <w:placeholder>
          <w:docPart w:val="8C6A16B86C684202A012176F3152DC2E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[Developed syllabus and overall course structure, and administered all grades.]</w:t>
          </w:r>
        </w:p>
      </w:sdtContent>
    </w:sdt>
    <w:p w:rsidR="00742C0E" w:rsidRPr="00485006" w:rsidRDefault="00D24873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5790"/>
          <w:placeholder>
            <w:docPart w:val="AF37D1D58AF94F5B94A70FEA871D75BD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[Instructor – French 101, 102, 201, 202]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69"/>
          <w:placeholder>
            <w:docPart w:val="BCB2CE66BA20423B9DBE421A0457CD43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[Pick the Year</w:t>
          </w:r>
        </w:sdtContent>
      </w:sdt>
    </w:p>
    <w:sdt>
      <w:sdtPr>
        <w:rPr>
          <w:color w:val="595959" w:themeColor="text1" w:themeTint="A6"/>
          <w:sz w:val="22"/>
        </w:rPr>
        <w:id w:val="4805798"/>
        <w:placeholder>
          <w:docPart w:val="02058175BFD24D28B4559DDC8CE347E8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[Developed syllabus and overall course structure, including weekly lab practicum, and administered all grades.]</w:t>
          </w:r>
        </w:p>
      </w:sdtContent>
    </w:sdt>
    <w:p w:rsidR="00742C0E" w:rsidRPr="00485006" w:rsidRDefault="00D24873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5993"/>
          <w:placeholder>
            <w:docPart w:val="068C63FE43634F87A5A2CEDDB732DE85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[Teaching Assistant – to Professor Garth Fort in “Advanced Rhetoric”]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74"/>
          <w:placeholder>
            <w:docPart w:val="603434DCE18D42C7B514EA182BA669D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6001"/>
        <w:placeholder>
          <w:docPart w:val="EC312B1617F049FD8D2DDF81523B0A9F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[Collaborated on curriculum and exam development, met with students upon request, and graded all written work, including final exam papers.]</w:t>
          </w:r>
        </w:p>
      </w:sdtContent>
    </w:sdt>
    <w:p w:rsidR="00742C0E" w:rsidRPr="00485006" w:rsidRDefault="00E85C57" w:rsidP="00485006">
      <w:pPr>
        <w:pStyle w:val="ResumeHeader"/>
      </w:pPr>
      <w:r w:rsidRPr="00485006">
        <w:t>RELATED EXPERIENCE</w:t>
      </w:r>
    </w:p>
    <w:sdt>
      <w:sdtPr>
        <w:rPr>
          <w:color w:val="595959" w:themeColor="text1" w:themeTint="A6"/>
          <w:sz w:val="22"/>
        </w:rPr>
        <w:id w:val="4806073"/>
        <w:placeholder>
          <w:docPart w:val="9CB8EE7ADAAC4D488BCBD2A17005CC7C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Location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[Lucerne Publishing, Raleigh, NC]</w:t>
          </w:r>
        </w:p>
      </w:sdtContent>
    </w:sdt>
    <w:p w:rsidR="00742C0E" w:rsidRPr="00485006" w:rsidRDefault="00D24873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081"/>
          <w:placeholder>
            <w:docPart w:val="EC5F9AE2B88F49CCB67A652E70123AC8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[Editor]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80"/>
          <w:placeholder>
            <w:docPart w:val="30320CDCC0DA4A12A1161A758D2CC10A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[Start Date]</w:t>
          </w:r>
        </w:sdtContent>
      </w:sdt>
      <w:r w:rsidR="00E85C57" w:rsidRPr="00485006">
        <w:rPr>
          <w:color w:val="595959" w:themeColor="text1" w:themeTint="A6"/>
          <w:sz w:val="22"/>
        </w:rPr>
        <w:t xml:space="preserve"> – </w:t>
      </w:r>
      <w:sdt>
        <w:sdtPr>
          <w:rPr>
            <w:color w:val="595959" w:themeColor="text1" w:themeTint="A6"/>
            <w:sz w:val="22"/>
          </w:rPr>
          <w:id w:val="275215282"/>
          <w:placeholder>
            <w:docPart w:val="F4C3DBC66A1A4449A0F7F9038BF3655F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[End Date]</w:t>
          </w:r>
        </w:sdtContent>
      </w:sdt>
    </w:p>
    <w:sdt>
      <w:sdtPr>
        <w:rPr>
          <w:color w:val="595959" w:themeColor="text1" w:themeTint="A6"/>
          <w:sz w:val="22"/>
        </w:rPr>
        <w:id w:val="4806283"/>
        <w:placeholder>
          <w:docPart w:val="62C28081D58E44E780C8367E3AE7589D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[Provide as needed editorial support remotely, including developmental and copy editing of their internal online and printed documentation.]</w:t>
          </w:r>
        </w:p>
      </w:sdtContent>
    </w:sdt>
    <w:sdt>
      <w:sdtPr>
        <w:rPr>
          <w:color w:val="595959" w:themeColor="text1" w:themeTint="A6"/>
          <w:sz w:val="22"/>
        </w:rPr>
        <w:id w:val="4806291"/>
        <w:placeholder>
          <w:docPart w:val="FE90C46F45F147B381B3CDFDF990F7D0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Location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[Wide World Importers, Durham, NC]</w:t>
          </w:r>
        </w:p>
      </w:sdtContent>
    </w:sdt>
    <w:p w:rsidR="00742C0E" w:rsidRPr="00485006" w:rsidRDefault="00D24873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299"/>
          <w:placeholder>
            <w:docPart w:val="C8F5ED04ED1F40CABB841B1CFFB14CB8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[Researcher]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88"/>
          <w:placeholder>
            <w:docPart w:val="911EFDF475B74734955D376FBB7CA14C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[Start Date]</w:t>
          </w:r>
        </w:sdtContent>
      </w:sdt>
      <w:r w:rsidR="00E85C57" w:rsidRPr="00485006">
        <w:rPr>
          <w:color w:val="595959" w:themeColor="text1" w:themeTint="A6"/>
          <w:sz w:val="22"/>
        </w:rPr>
        <w:t xml:space="preserve"> – </w:t>
      </w:r>
      <w:sdt>
        <w:sdtPr>
          <w:rPr>
            <w:color w:val="595959" w:themeColor="text1" w:themeTint="A6"/>
            <w:sz w:val="22"/>
          </w:rPr>
          <w:id w:val="275215290"/>
          <w:placeholder>
            <w:docPart w:val="7E1370DE508C4DF393DC537FEBCDA59C"/>
          </w:placeholder>
          <w:showingPlcHdr/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[End Date]</w:t>
          </w:r>
        </w:sdtContent>
      </w:sdt>
    </w:p>
    <w:sdt>
      <w:sdtPr>
        <w:rPr>
          <w:color w:val="595959" w:themeColor="text1" w:themeTint="A6"/>
          <w:sz w:val="22"/>
        </w:rPr>
        <w:id w:val="4806307"/>
        <w:placeholder>
          <w:docPart w:val="DEBC63FB85E74A47A0F3713288762E6D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[Compile reports, including statistical and market trends, to track the growth of online shipping sales versus the primary offline practices.]</w:t>
          </w:r>
        </w:p>
      </w:sdtContent>
    </w:sdt>
    <w:sdt>
      <w:sdtPr>
        <w:rPr>
          <w:color w:val="595959" w:themeColor="text1" w:themeTint="A6"/>
          <w:sz w:val="22"/>
        </w:rPr>
        <w:id w:val="4806315"/>
        <w:placeholder>
          <w:docPart w:val="F30C120318AF4C0D8664F95939C6E30C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Location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[Fabrikam, Inc., Raleigh, NC]</w:t>
          </w:r>
        </w:p>
      </w:sdtContent>
    </w:sdt>
    <w:p w:rsidR="00742C0E" w:rsidRPr="00485006" w:rsidRDefault="00D24873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323"/>
          <w:placeholder>
            <w:docPart w:val="B8BEC4F723184628A68A82AF913CA3E3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[Language Consultant]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299"/>
          <w:placeholder>
            <w:docPart w:val="105F4E16AFFB434C8B73A881498CF151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[Pick the Year</w:t>
          </w:r>
        </w:sdtContent>
      </w:sdt>
    </w:p>
    <w:sdt>
      <w:sdtPr>
        <w:rPr>
          <w:color w:val="595959" w:themeColor="text1" w:themeTint="A6"/>
          <w:sz w:val="22"/>
        </w:rPr>
        <w:id w:val="4806331"/>
        <w:placeholder>
          <w:docPart w:val="02CEFF76B8904214AC5FE78F21CEF25A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[Translated American-English external Web site content to French.]</w:t>
          </w:r>
        </w:p>
      </w:sdtContent>
    </w:sdt>
    <w:sdt>
      <w:sdtPr>
        <w:rPr>
          <w:color w:val="595959" w:themeColor="text1" w:themeTint="A6"/>
          <w:sz w:val="22"/>
        </w:rPr>
        <w:id w:val="4806391"/>
        <w:placeholder>
          <w:docPart w:val="9B110A2278774830B6A7C4F2E20045F7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Location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[Trey Research, Raleigh, NC]</w:t>
          </w:r>
        </w:p>
      </w:sdtContent>
    </w:sdt>
    <w:p w:rsidR="00742C0E" w:rsidRPr="00485006" w:rsidRDefault="00D24873" w:rsidP="009C5D9E">
      <w:pPr>
        <w:pStyle w:val="JobTitle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399"/>
          <w:placeholder>
            <w:docPart w:val="91CEDFF8DC0E4BB5A26AD6981EADDBA6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[User Interface Design Consultant]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307"/>
          <w:placeholder>
            <w:docPart w:val="46D7F0C2BD04465692D7F1AD6D8B94CC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6463"/>
        <w:placeholder>
          <w:docPart w:val="DD7ED3B0F7594E8895526514CB5E0F31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[Provided content design feedback to program managers to create accessible segue between English and French versions of related content.]</w:t>
          </w:r>
        </w:p>
      </w:sdtContent>
    </w:sdt>
    <w:p w:rsidR="00742C0E" w:rsidRPr="00485006" w:rsidRDefault="00E85C57" w:rsidP="00485006">
      <w:pPr>
        <w:pStyle w:val="ResumeHeader"/>
      </w:pPr>
      <w:r w:rsidRPr="00485006">
        <w:t>PUBLICATIONS AND PAPERS</w:t>
      </w:r>
    </w:p>
    <w:sdt>
      <w:sdtPr>
        <w:rPr>
          <w:color w:val="595959" w:themeColor="text1" w:themeTint="A6"/>
          <w:sz w:val="22"/>
        </w:rPr>
        <w:id w:val="4806471"/>
        <w:placeholder>
          <w:docPart w:val="8F9CFD7C09CC4F84A8B30A17BC60253C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ItalicHeading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[“The Cross-Cultural Communication Epidemic of the 21st Century”]</w:t>
          </w:r>
        </w:p>
      </w:sdtContent>
    </w:sdt>
    <w:p w:rsidR="00742C0E" w:rsidRPr="00485006" w:rsidRDefault="00D24873" w:rsidP="009C5D9E">
      <w:pPr>
        <w:pStyle w:val="SpaceAfter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479"/>
          <w:placeholder>
            <w:docPart w:val="C7BB1E6115874046A4687895B9F3C0A1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 xml:space="preserve">[Guest speaker at the Global Communication Convention, </w:t>
          </w:r>
          <w:r w:rsidR="00E85C57" w:rsidRPr="00485006">
            <w:rPr>
              <w:i/>
              <w:color w:val="595959" w:themeColor="text1" w:themeTint="A6"/>
              <w:sz w:val="22"/>
            </w:rPr>
            <w:t>Los Angeles, CA</w:t>
          </w:r>
          <w:r w:rsidR="00E85C57" w:rsidRPr="00485006">
            <w:rPr>
              <w:color w:val="595959" w:themeColor="text1" w:themeTint="A6"/>
              <w:sz w:val="22"/>
            </w:rPr>
            <w:t>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5215311"/>
          <w:placeholder>
            <w:docPart w:val="8D6D9651BC08467490774946932E866D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6547"/>
        <w:placeholder>
          <w:docPart w:val="F5D39E25033344EBA3656AE70302AFF7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ItalicHeading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[“Why So Many Documents Remain Inaccessible in the Information Age”]</w:t>
          </w:r>
        </w:p>
      </w:sdtContent>
    </w:sdt>
    <w:p w:rsidR="00742C0E" w:rsidRPr="00485006" w:rsidRDefault="00D24873" w:rsidP="009C5D9E">
      <w:pPr>
        <w:pStyle w:val="SpaceAfter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555"/>
          <w:placeholder>
            <w:docPart w:val="122F07D6815140E29CBE33EB8E8CD945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[Paper presented at the Annual Meeting of English Professors</w:t>
          </w:r>
          <w:r w:rsidR="00E85C57" w:rsidRPr="00485006">
            <w:rPr>
              <w:i/>
              <w:color w:val="595959" w:themeColor="text1" w:themeTint="A6"/>
              <w:sz w:val="22"/>
            </w:rPr>
            <w:t>, New York, NY</w:t>
          </w:r>
          <w:r w:rsidR="00E85C57" w:rsidRPr="00485006">
            <w:rPr>
              <w:color w:val="595959" w:themeColor="text1" w:themeTint="A6"/>
              <w:sz w:val="22"/>
            </w:rPr>
            <w:t>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7298032"/>
          <w:placeholder>
            <w:docPart w:val="54B24F851BE7477F8C1FFD30F619175B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sdt>
      <w:sdtPr>
        <w:rPr>
          <w:color w:val="595959" w:themeColor="text1" w:themeTint="A6"/>
          <w:sz w:val="22"/>
        </w:rPr>
        <w:id w:val="4806626"/>
        <w:placeholder>
          <w:docPart w:val="97BB2F1B9343460FBAB535910DAE8D34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ItalicHeading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[“The Female Betrayed and Modern Media”]</w:t>
          </w:r>
        </w:p>
      </w:sdtContent>
    </w:sdt>
    <w:p w:rsidR="00742C0E" w:rsidRPr="00485006" w:rsidRDefault="00D24873" w:rsidP="009C5D9E">
      <w:pPr>
        <w:pStyle w:val="SpaceAfter"/>
        <w:ind w:left="0"/>
        <w:rPr>
          <w:color w:val="595959" w:themeColor="text1" w:themeTint="A6"/>
          <w:sz w:val="22"/>
        </w:rPr>
      </w:pPr>
      <w:sdt>
        <w:sdtPr>
          <w:rPr>
            <w:color w:val="595959" w:themeColor="text1" w:themeTint="A6"/>
            <w:sz w:val="22"/>
          </w:rPr>
          <w:id w:val="4806634"/>
          <w:placeholder>
            <w:docPart w:val="BB5A2466BBEF43CE9C6A147E267CE995"/>
          </w:placeholder>
          <w:temporary/>
          <w:showingPlcHdr/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 xml:space="preserve">[Paper presented to the Historical Society for American Women, </w:t>
          </w:r>
          <w:r w:rsidR="00E85C57" w:rsidRPr="00485006">
            <w:rPr>
              <w:i/>
              <w:color w:val="595959" w:themeColor="text1" w:themeTint="A6"/>
              <w:sz w:val="22"/>
            </w:rPr>
            <w:t>Athens, Ohio</w:t>
          </w:r>
          <w:r w:rsidR="00E85C57" w:rsidRPr="00485006">
            <w:rPr>
              <w:color w:val="595959" w:themeColor="text1" w:themeTint="A6"/>
              <w:sz w:val="22"/>
            </w:rPr>
            <w:t>]</w:t>
          </w:r>
        </w:sdtContent>
      </w:sdt>
      <w:r w:rsidR="00E85C57" w:rsidRPr="00485006">
        <w:rPr>
          <w:color w:val="595959" w:themeColor="text1" w:themeTint="A6"/>
          <w:sz w:val="22"/>
        </w:rPr>
        <w:tab/>
      </w:r>
      <w:sdt>
        <w:sdtPr>
          <w:rPr>
            <w:color w:val="595959" w:themeColor="text1" w:themeTint="A6"/>
            <w:sz w:val="22"/>
          </w:rPr>
          <w:id w:val="277298037"/>
          <w:placeholder>
            <w:docPart w:val="5CD744BF4B914E2284F92E5913A51403"/>
          </w:placeholder>
          <w:showingPlcHdr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E85C57" w:rsidRPr="00485006">
            <w:rPr>
              <w:color w:val="595959" w:themeColor="text1" w:themeTint="A6"/>
              <w:sz w:val="22"/>
            </w:rPr>
            <w:t>[Pick the Year]</w:t>
          </w:r>
        </w:sdtContent>
      </w:sdt>
    </w:p>
    <w:p w:rsidR="00742C0E" w:rsidRPr="00485006" w:rsidRDefault="00E85C57" w:rsidP="00485006">
      <w:pPr>
        <w:pStyle w:val="ResumeHeader"/>
      </w:pPr>
      <w:r w:rsidRPr="00485006">
        <w:t>LANGUAGES</w:t>
      </w:r>
    </w:p>
    <w:sdt>
      <w:sdtPr>
        <w:rPr>
          <w:color w:val="595959" w:themeColor="text1" w:themeTint="A6"/>
          <w:sz w:val="22"/>
        </w:rPr>
        <w:id w:val="4806708"/>
        <w:placeholder>
          <w:docPart w:val="3CBF8FA7FCE647C98C08A45B9F8A7290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NormalBodyText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[English – native language]</w:t>
          </w:r>
        </w:p>
      </w:sdtContent>
    </w:sdt>
    <w:sdt>
      <w:sdtPr>
        <w:rPr>
          <w:color w:val="595959" w:themeColor="text1" w:themeTint="A6"/>
          <w:sz w:val="22"/>
        </w:rPr>
        <w:id w:val="4806716"/>
        <w:placeholder>
          <w:docPart w:val="6FAAAC74613846E7AB8841DAFACD5F84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NormalBodyText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[French – speak fluently and read/write with high proficiency]</w:t>
          </w:r>
        </w:p>
      </w:sdtContent>
    </w:sdt>
    <w:sdt>
      <w:sdtPr>
        <w:rPr>
          <w:color w:val="595959" w:themeColor="text1" w:themeTint="A6"/>
          <w:sz w:val="22"/>
        </w:rPr>
        <w:id w:val="4806724"/>
        <w:placeholder>
          <w:docPart w:val="95CE4A31B893404390A6FC2F855761B2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SpaceAfter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[Spanish and Italian – speak, read, and write with basic competence]</w:t>
          </w:r>
        </w:p>
      </w:sdtContent>
    </w:sdt>
    <w:p w:rsidR="00742C0E" w:rsidRPr="00485006" w:rsidRDefault="00E85C57" w:rsidP="00485006">
      <w:pPr>
        <w:pStyle w:val="ResumeHeader"/>
      </w:pPr>
      <w:r w:rsidRPr="00485006">
        <w:t>MEMBERSHIPS</w:t>
      </w:r>
    </w:p>
    <w:sdt>
      <w:sdtPr>
        <w:rPr>
          <w:color w:val="595959" w:themeColor="text1" w:themeTint="A6"/>
          <w:sz w:val="22"/>
        </w:rPr>
        <w:id w:val="4806732"/>
        <w:placeholder>
          <w:docPart w:val="D36800F295464AF6BDA19ED63D97F420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NormalBodyText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[American Society of English Honorees]</w:t>
          </w:r>
        </w:p>
      </w:sdtContent>
    </w:sdt>
    <w:sdt>
      <w:sdtPr>
        <w:rPr>
          <w:color w:val="595959" w:themeColor="text1" w:themeTint="A6"/>
          <w:sz w:val="22"/>
        </w:rPr>
        <w:id w:val="4806740"/>
        <w:placeholder>
          <w:docPart w:val="22B3B2686DD44F8F9AC5ADFF2E7C219E"/>
        </w:placeholder>
        <w:temporary/>
        <w:showingPlcHdr/>
      </w:sdtPr>
      <w:sdtEndPr/>
      <w:sdtContent>
        <w:p w:rsidR="00742C0E" w:rsidRPr="00485006" w:rsidRDefault="00E85C57" w:rsidP="009C5D9E">
          <w:pPr>
            <w:pStyle w:val="NormalBodyText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[Western Society of Women Writers]</w:t>
          </w:r>
        </w:p>
      </w:sdtContent>
    </w:sdt>
    <w:sdt>
      <w:sdtPr>
        <w:rPr>
          <w:color w:val="595959" w:themeColor="text1" w:themeTint="A6"/>
          <w:sz w:val="22"/>
        </w:rPr>
        <w:id w:val="4806748"/>
        <w:placeholder>
          <w:docPart w:val="FC9FA4AE8B834828B2978ADE60CAF9EC"/>
        </w:placeholder>
        <w:temporary/>
        <w:showingPlcHdr/>
      </w:sdtPr>
      <w:sdtEndPr/>
      <w:sdtContent>
        <w:bookmarkStart w:id="0" w:name="_GoBack" w:displacedByCustomXml="prev"/>
        <w:p w:rsidR="009E6DBC" w:rsidRPr="00485006" w:rsidRDefault="00E85C57" w:rsidP="00664034">
          <w:pPr>
            <w:pStyle w:val="NormalBodyText"/>
            <w:ind w:left="0"/>
            <w:rPr>
              <w:color w:val="595959" w:themeColor="text1" w:themeTint="A6"/>
              <w:sz w:val="22"/>
            </w:rPr>
          </w:pPr>
          <w:r w:rsidRPr="00485006">
            <w:rPr>
              <w:color w:val="595959" w:themeColor="text1" w:themeTint="A6"/>
              <w:sz w:val="22"/>
            </w:rPr>
            <w:t>[Organization of Global Communicators]</w:t>
          </w:r>
        </w:p>
        <w:bookmarkEnd w:id="0" w:displacedByCustomXml="next"/>
      </w:sdtContent>
    </w:sdt>
    <w:sectPr w:rsidR="009E6DBC" w:rsidRPr="00485006" w:rsidSect="003D4EF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873" w:rsidRDefault="00D24873">
      <w:pPr>
        <w:spacing w:line="240" w:lineRule="auto"/>
      </w:pPr>
      <w:r>
        <w:separator/>
      </w:r>
    </w:p>
  </w:endnote>
  <w:endnote w:type="continuationSeparator" w:id="0">
    <w:p w:rsidR="00D24873" w:rsidRDefault="00D24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873" w:rsidRDefault="00D24873">
      <w:pPr>
        <w:spacing w:line="240" w:lineRule="auto"/>
      </w:pPr>
      <w:r>
        <w:separator/>
      </w:r>
    </w:p>
  </w:footnote>
  <w:footnote w:type="continuationSeparator" w:id="0">
    <w:p w:rsidR="00D24873" w:rsidRDefault="00D248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C0E" w:rsidRDefault="00D24873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A4C4D">
          <w:t>Fadee Kannah</w:t>
        </w:r>
      </w:sdtContent>
    </w:sdt>
    <w:r w:rsidR="00E85C57">
      <w:tab/>
      <w:t xml:space="preserve">Page </w:t>
    </w:r>
    <w:r w:rsidR="00E85C57">
      <w:fldChar w:fldCharType="begin"/>
    </w:r>
    <w:r w:rsidR="00E85C57">
      <w:instrText xml:space="preserve"> PAGE   \* MERGEFORMAT </w:instrText>
    </w:r>
    <w:r w:rsidR="00E85C57">
      <w:fldChar w:fldCharType="separate"/>
    </w:r>
    <w:r w:rsidR="00664034">
      <w:rPr>
        <w:noProof/>
      </w:rPr>
      <w:t>3</w:t>
    </w:r>
    <w:r w:rsidR="00E85C5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1C98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ACD0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026D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C806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611108"/>
    <w:multiLevelType w:val="hybridMultilevel"/>
    <w:tmpl w:val="32961D64"/>
    <w:lvl w:ilvl="0" w:tplc="D8AE24F8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0EAB5B1F"/>
    <w:multiLevelType w:val="hybridMultilevel"/>
    <w:tmpl w:val="27EC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E24F8">
      <w:start w:val="1"/>
      <w:numFmt w:val="bullet"/>
      <w:lvlText w:val="·"/>
      <w:lvlJc w:val="left"/>
      <w:pPr>
        <w:ind w:left="2880" w:hanging="360"/>
      </w:pPr>
      <w:rPr>
        <w:rFonts w:ascii="Cambria" w:hAnsi="Cambria" w:cs="Cambria" w:hint="default"/>
        <w:sz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4A2110F7"/>
    <w:multiLevelType w:val="hybridMultilevel"/>
    <w:tmpl w:val="D1AC3568"/>
    <w:lvl w:ilvl="0" w:tplc="C892323A">
      <w:start w:val="1"/>
      <w:numFmt w:val="bullet"/>
      <w:lvlText w:val="·"/>
      <w:lvlJc w:val="left"/>
      <w:pPr>
        <w:ind w:left="54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2D16432"/>
    <w:multiLevelType w:val="hybridMultilevel"/>
    <w:tmpl w:val="315605E0"/>
    <w:lvl w:ilvl="0" w:tplc="D8AE24F8">
      <w:start w:val="1"/>
      <w:numFmt w:val="bullet"/>
      <w:lvlText w:val="·"/>
      <w:lvlJc w:val="left"/>
      <w:pPr>
        <w:ind w:left="720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9146D"/>
    <w:multiLevelType w:val="hybridMultilevel"/>
    <w:tmpl w:val="B678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C49BA"/>
    <w:multiLevelType w:val="hybridMultilevel"/>
    <w:tmpl w:val="6246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4D"/>
    <w:rsid w:val="000D6703"/>
    <w:rsid w:val="0020700E"/>
    <w:rsid w:val="00267BDB"/>
    <w:rsid w:val="00283AE1"/>
    <w:rsid w:val="002A4C4D"/>
    <w:rsid w:val="002B2E98"/>
    <w:rsid w:val="00376BBC"/>
    <w:rsid w:val="0037710E"/>
    <w:rsid w:val="003D4EF8"/>
    <w:rsid w:val="0040407A"/>
    <w:rsid w:val="00485006"/>
    <w:rsid w:val="004967BC"/>
    <w:rsid w:val="005120BD"/>
    <w:rsid w:val="0055135A"/>
    <w:rsid w:val="006224FA"/>
    <w:rsid w:val="00625701"/>
    <w:rsid w:val="00655DD4"/>
    <w:rsid w:val="00664034"/>
    <w:rsid w:val="006A2874"/>
    <w:rsid w:val="0070622D"/>
    <w:rsid w:val="00742C0E"/>
    <w:rsid w:val="00750265"/>
    <w:rsid w:val="00755530"/>
    <w:rsid w:val="007A3455"/>
    <w:rsid w:val="007B44FC"/>
    <w:rsid w:val="00803C77"/>
    <w:rsid w:val="00830275"/>
    <w:rsid w:val="0090027D"/>
    <w:rsid w:val="009C5D9E"/>
    <w:rsid w:val="009E6DBC"/>
    <w:rsid w:val="00A350CC"/>
    <w:rsid w:val="00A46D10"/>
    <w:rsid w:val="00AC58DF"/>
    <w:rsid w:val="00B52906"/>
    <w:rsid w:val="00BB74A7"/>
    <w:rsid w:val="00BE6D0D"/>
    <w:rsid w:val="00D24873"/>
    <w:rsid w:val="00D84232"/>
    <w:rsid w:val="00E85C57"/>
    <w:rsid w:val="00EA2023"/>
    <w:rsid w:val="00F37726"/>
    <w:rsid w:val="00F820A9"/>
    <w:rsid w:val="00FB02DA"/>
    <w:rsid w:val="00FC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B99D41"/>
  <w15:docId w15:val="{8DF89E86-3C21-4DFB-8F3F-0332FB52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link w:val="SectionHeadingChar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6"/>
    </w:rPr>
  </w:style>
  <w:style w:type="table" w:styleId="TableGrid">
    <w:name w:val="Table Grid"/>
    <w:basedOn w:val="TableNormal"/>
    <w:uiPriority w:val="1"/>
    <w:rsid w:val="00706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Header">
    <w:name w:val="Resume Header"/>
    <w:basedOn w:val="Normal"/>
    <w:link w:val="ResumeHeaderChar"/>
    <w:qFormat/>
    <w:rsid w:val="00485006"/>
    <w:pPr>
      <w:keepNext/>
      <w:keepLines/>
      <w:pBdr>
        <w:bottom w:val="double" w:sz="2" w:space="1" w:color="009688"/>
      </w:pBdr>
      <w:spacing w:line="216" w:lineRule="auto"/>
      <w:outlineLvl w:val="0"/>
    </w:pPr>
    <w:rPr>
      <w:rFonts w:eastAsia="Times New Roman" w:cs="Tahoma"/>
      <w:color w:val="595959" w:themeColor="text1" w:themeTint="A6"/>
      <w:sz w:val="26"/>
      <w:szCs w:val="26"/>
      <w:lang w:eastAsia="ja-JP"/>
    </w:rPr>
  </w:style>
  <w:style w:type="paragraph" w:customStyle="1" w:styleId="ContactInfo">
    <w:name w:val="Contact Info"/>
    <w:basedOn w:val="Normal"/>
    <w:uiPriority w:val="2"/>
    <w:qFormat/>
    <w:rsid w:val="009C5D9E"/>
    <w:pPr>
      <w:spacing w:after="360" w:line="240" w:lineRule="auto"/>
      <w:ind w:right="576"/>
      <w:contextualSpacing/>
    </w:pPr>
    <w:rPr>
      <w:color w:val="595959" w:themeColor="text1" w:themeTint="A6"/>
      <w:sz w:val="22"/>
      <w:lang w:eastAsia="ja-JP"/>
    </w:rPr>
  </w:style>
  <w:style w:type="character" w:customStyle="1" w:styleId="SectionHeadingChar">
    <w:name w:val="Section Heading Char"/>
    <w:basedOn w:val="DefaultParagraphFont"/>
    <w:link w:val="SectionHeading"/>
    <w:rsid w:val="009E6DBC"/>
    <w:rPr>
      <w:caps/>
      <w:color w:val="000000" w:themeColor="text1"/>
      <w:spacing w:val="10"/>
      <w:sz w:val="16"/>
    </w:rPr>
  </w:style>
  <w:style w:type="character" w:customStyle="1" w:styleId="ResumeHeaderChar">
    <w:name w:val="Resume Header Char"/>
    <w:basedOn w:val="SectionHeadingChar"/>
    <w:link w:val="ResumeHeader"/>
    <w:rsid w:val="00485006"/>
    <w:rPr>
      <w:rFonts w:eastAsia="Times New Roman" w:cs="Tahoma"/>
      <w:caps w:val="0"/>
      <w:color w:val="595959" w:themeColor="text1" w:themeTint="A6"/>
      <w:spacing w:val="10"/>
      <w:sz w:val="26"/>
      <w:szCs w:val="26"/>
      <w:lang w:eastAsia="ja-JP"/>
    </w:rPr>
  </w:style>
  <w:style w:type="table" w:customStyle="1" w:styleId="ResumeTable">
    <w:name w:val="Resume Table"/>
    <w:basedOn w:val="TableNormal"/>
    <w:uiPriority w:val="99"/>
    <w:rsid w:val="009C5D9E"/>
    <w:pPr>
      <w:spacing w:after="100" w:line="240" w:lineRule="auto"/>
      <w:ind w:right="576"/>
    </w:pPr>
    <w:rPr>
      <w:color w:val="595959" w:themeColor="text1" w:themeTint="A6"/>
      <w:lang w:eastAsia="ja-JP"/>
    </w:rPr>
    <w:tblPr>
      <w:tblInd w:w="0" w:type="nil"/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  <w:szCs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1E2D0975E14118A3FD9ABC387D1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92BF9-9C4F-40E9-A180-02A2E6D4B2F4}"/>
      </w:docPartPr>
      <w:docPartBody>
        <w:p w:rsidR="00B66CA0" w:rsidRDefault="00877D8C">
          <w:pPr>
            <w:pStyle w:val="6E1E2D0975E14118A3FD9ABC387D1690"/>
          </w:pPr>
          <w:r>
            <w:t>[Walnut Grove University, Chapel Hill, NC]</w:t>
          </w:r>
        </w:p>
      </w:docPartBody>
    </w:docPart>
    <w:docPart>
      <w:docPartPr>
        <w:name w:val="522E77F9A09B43DB938348E74D360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97507-F632-4925-9FDF-F791673888A9}"/>
      </w:docPartPr>
      <w:docPartBody>
        <w:p w:rsidR="00B66CA0" w:rsidRDefault="00877D8C">
          <w:pPr>
            <w:pStyle w:val="522E77F9A09B43DB938348E74D360932"/>
          </w:pPr>
          <w:r>
            <w:t>[Lecturer – “Global Communication in the 21st Century”]</w:t>
          </w:r>
        </w:p>
      </w:docPartBody>
    </w:docPart>
    <w:docPart>
      <w:docPartPr>
        <w:name w:val="59D508B367854772B2136592CC9EE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4B32-75FC-456F-9035-0A07353CA361}"/>
      </w:docPartPr>
      <w:docPartBody>
        <w:p w:rsidR="00B66CA0" w:rsidRDefault="00877D8C">
          <w:pPr>
            <w:pStyle w:val="59D508B367854772B2136592CC9EEA41"/>
          </w:pPr>
          <w:r>
            <w:t>[Pick the Year]</w:t>
          </w:r>
        </w:p>
      </w:docPartBody>
    </w:docPart>
    <w:docPart>
      <w:docPartPr>
        <w:name w:val="CAD643DA1DED48F78060A8CF34621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E759-10FC-40C8-8F11-42F734197D59}"/>
      </w:docPartPr>
      <w:docPartBody>
        <w:p w:rsidR="00B66CA0" w:rsidRDefault="00877D8C">
          <w:pPr>
            <w:pStyle w:val="CAD643DA1DED48F78060A8CF34621A85"/>
          </w:pPr>
          <w:r>
            <w:t>[Developed syllabus and overall course structure, and administered all grades.]</w:t>
          </w:r>
        </w:p>
      </w:docPartBody>
    </w:docPart>
    <w:docPart>
      <w:docPartPr>
        <w:name w:val="2F8C76AA116442CBA9B0E17F7CEC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FC873-4CB8-4532-901F-7339B5ADD4BE}"/>
      </w:docPartPr>
      <w:docPartBody>
        <w:p w:rsidR="00B66CA0" w:rsidRDefault="00877D8C">
          <w:pPr>
            <w:pStyle w:val="2F8C76AA116442CBA9B0E17F7CEC5766"/>
          </w:pPr>
          <w:r>
            <w:t>[Adjunct Instructor – “Editing Technical Documents”]</w:t>
          </w:r>
        </w:p>
      </w:docPartBody>
    </w:docPart>
    <w:docPart>
      <w:docPartPr>
        <w:name w:val="EF5A47E3814A4B988D86556A24684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7698-F14A-4051-BA9E-9001FC83D7BC}"/>
      </w:docPartPr>
      <w:docPartBody>
        <w:p w:rsidR="00B66CA0" w:rsidRDefault="00877D8C">
          <w:pPr>
            <w:pStyle w:val="EF5A47E3814A4B988D86556A24684356"/>
          </w:pPr>
          <w:r>
            <w:t>[Pick the Year]</w:t>
          </w:r>
        </w:p>
      </w:docPartBody>
    </w:docPart>
    <w:docPart>
      <w:docPartPr>
        <w:name w:val="8C6A16B86C684202A012176F3152D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03C4A-3C6A-40F2-AA45-C7E6AEA81F6E}"/>
      </w:docPartPr>
      <w:docPartBody>
        <w:p w:rsidR="00B66CA0" w:rsidRDefault="00877D8C">
          <w:pPr>
            <w:pStyle w:val="8C6A16B86C684202A012176F3152DC2E"/>
          </w:pPr>
          <w:r>
            <w:t>[Developed syllabus and overall course structure, and administered all grades.]</w:t>
          </w:r>
        </w:p>
      </w:docPartBody>
    </w:docPart>
    <w:docPart>
      <w:docPartPr>
        <w:name w:val="AF37D1D58AF94F5B94A70FEA871D7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66D57-24DB-409A-9E95-25095116940D}"/>
      </w:docPartPr>
      <w:docPartBody>
        <w:p w:rsidR="00B66CA0" w:rsidRDefault="00877D8C">
          <w:pPr>
            <w:pStyle w:val="AF37D1D58AF94F5B94A70FEA871D75BD"/>
          </w:pPr>
          <w:r>
            <w:t>[Instructor – French 101, 102, 201, 202]</w:t>
          </w:r>
        </w:p>
      </w:docPartBody>
    </w:docPart>
    <w:docPart>
      <w:docPartPr>
        <w:name w:val="BCB2CE66BA20423B9DBE421A0457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4470B-AE01-4492-80DA-C87E18E13904}"/>
      </w:docPartPr>
      <w:docPartBody>
        <w:p w:rsidR="00B66CA0" w:rsidRDefault="00877D8C">
          <w:pPr>
            <w:pStyle w:val="BCB2CE66BA20423B9DBE421A0457CD43"/>
          </w:pPr>
          <w:r>
            <w:t>[Pick the Year</w:t>
          </w:r>
        </w:p>
      </w:docPartBody>
    </w:docPart>
    <w:docPart>
      <w:docPartPr>
        <w:name w:val="02058175BFD24D28B4559DDC8CE3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7BBEE-2FC9-40BA-8557-B28327D371CA}"/>
      </w:docPartPr>
      <w:docPartBody>
        <w:p w:rsidR="00B66CA0" w:rsidRDefault="00877D8C">
          <w:pPr>
            <w:pStyle w:val="02058175BFD24D28B4559DDC8CE347E8"/>
          </w:pPr>
          <w:r>
            <w:t>[Developed syllabus and overall course structure, including weekly lab practicum, and administered all grades.]</w:t>
          </w:r>
        </w:p>
      </w:docPartBody>
    </w:docPart>
    <w:docPart>
      <w:docPartPr>
        <w:name w:val="068C63FE43634F87A5A2CEDDB732D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8B599-F9B6-473A-8121-282C25228FD7}"/>
      </w:docPartPr>
      <w:docPartBody>
        <w:p w:rsidR="00B66CA0" w:rsidRDefault="00877D8C">
          <w:pPr>
            <w:pStyle w:val="068C63FE43634F87A5A2CEDDB732DE85"/>
          </w:pPr>
          <w:r>
            <w:t>[Teaching Assistant – to Professor Garth Fort in “Advanced Rhetoric”]</w:t>
          </w:r>
        </w:p>
      </w:docPartBody>
    </w:docPart>
    <w:docPart>
      <w:docPartPr>
        <w:name w:val="603434DCE18D42C7B514EA182BA66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76C9-2C1B-41A9-B3B6-16FD04A358DB}"/>
      </w:docPartPr>
      <w:docPartBody>
        <w:p w:rsidR="00B66CA0" w:rsidRDefault="00877D8C">
          <w:pPr>
            <w:pStyle w:val="603434DCE18D42C7B514EA182BA669D0"/>
          </w:pPr>
          <w:r>
            <w:t>[Pick the Year]</w:t>
          </w:r>
        </w:p>
      </w:docPartBody>
    </w:docPart>
    <w:docPart>
      <w:docPartPr>
        <w:name w:val="EC312B1617F049FD8D2DDF81523B0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CE8FB-5DE7-42E6-84CA-69A8B0E8A274}"/>
      </w:docPartPr>
      <w:docPartBody>
        <w:p w:rsidR="00B66CA0" w:rsidRDefault="00877D8C">
          <w:pPr>
            <w:pStyle w:val="EC312B1617F049FD8D2DDF81523B0A9F"/>
          </w:pPr>
          <w:r>
            <w:t>[Collaborated on curriculum and exam development, met with students upon request, and graded all written work, including final exam papers.]</w:t>
          </w:r>
        </w:p>
      </w:docPartBody>
    </w:docPart>
    <w:docPart>
      <w:docPartPr>
        <w:name w:val="9CB8EE7ADAAC4D488BCBD2A17005C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82D78-DC27-4771-902B-9AFE2820E7CA}"/>
      </w:docPartPr>
      <w:docPartBody>
        <w:p w:rsidR="00B66CA0" w:rsidRDefault="00877D8C">
          <w:pPr>
            <w:pStyle w:val="9CB8EE7ADAAC4D488BCBD2A17005CC7C"/>
          </w:pPr>
          <w:r>
            <w:t>[Lucerne Publishing, Raleigh, NC]</w:t>
          </w:r>
        </w:p>
      </w:docPartBody>
    </w:docPart>
    <w:docPart>
      <w:docPartPr>
        <w:name w:val="EC5F9AE2B88F49CCB67A652E70123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38919-E5F6-4E43-8689-BDAD839D1E84}"/>
      </w:docPartPr>
      <w:docPartBody>
        <w:p w:rsidR="00B66CA0" w:rsidRDefault="00877D8C">
          <w:pPr>
            <w:pStyle w:val="EC5F9AE2B88F49CCB67A652E70123AC8"/>
          </w:pPr>
          <w:r>
            <w:t>[Editor]</w:t>
          </w:r>
        </w:p>
      </w:docPartBody>
    </w:docPart>
    <w:docPart>
      <w:docPartPr>
        <w:name w:val="30320CDCC0DA4A12A1161A758D2C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0604A-95DB-462A-937C-DE78FCD766C3}"/>
      </w:docPartPr>
      <w:docPartBody>
        <w:p w:rsidR="00B66CA0" w:rsidRDefault="00877D8C">
          <w:pPr>
            <w:pStyle w:val="30320CDCC0DA4A12A1161A758D2CC10A"/>
          </w:pPr>
          <w:r>
            <w:t>[Start Date]</w:t>
          </w:r>
        </w:p>
      </w:docPartBody>
    </w:docPart>
    <w:docPart>
      <w:docPartPr>
        <w:name w:val="F4C3DBC66A1A4449A0F7F9038BF36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56580-E498-49EC-9002-F21F89405594}"/>
      </w:docPartPr>
      <w:docPartBody>
        <w:p w:rsidR="00B66CA0" w:rsidRDefault="00877D8C">
          <w:pPr>
            <w:pStyle w:val="F4C3DBC66A1A4449A0F7F9038BF3655F"/>
          </w:pPr>
          <w:r>
            <w:t>[End Date]</w:t>
          </w:r>
        </w:p>
      </w:docPartBody>
    </w:docPart>
    <w:docPart>
      <w:docPartPr>
        <w:name w:val="62C28081D58E44E780C8367E3AE75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88BE3-67F3-438F-990B-AF7BE83DB199}"/>
      </w:docPartPr>
      <w:docPartBody>
        <w:p w:rsidR="00B66CA0" w:rsidRDefault="00877D8C">
          <w:pPr>
            <w:pStyle w:val="62C28081D58E44E780C8367E3AE7589D"/>
          </w:pPr>
          <w:r>
            <w:t>[Provide as needed editorial support remotely, including developmental and copy editing of their internal online and printed documentation.]</w:t>
          </w:r>
        </w:p>
      </w:docPartBody>
    </w:docPart>
    <w:docPart>
      <w:docPartPr>
        <w:name w:val="FE90C46F45F147B381B3CDFDF990F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616B-0354-43E1-A9A1-451F8848F312}"/>
      </w:docPartPr>
      <w:docPartBody>
        <w:p w:rsidR="00B66CA0" w:rsidRDefault="00877D8C">
          <w:pPr>
            <w:pStyle w:val="FE90C46F45F147B381B3CDFDF990F7D0"/>
          </w:pPr>
          <w:r>
            <w:t>[Wide World Importers, Durham, NC]</w:t>
          </w:r>
        </w:p>
      </w:docPartBody>
    </w:docPart>
    <w:docPart>
      <w:docPartPr>
        <w:name w:val="C8F5ED04ED1F40CABB841B1CFFB14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B53E-B90F-4832-9115-F21DFD47DB2D}"/>
      </w:docPartPr>
      <w:docPartBody>
        <w:p w:rsidR="00B66CA0" w:rsidRDefault="00877D8C">
          <w:pPr>
            <w:pStyle w:val="C8F5ED04ED1F40CABB841B1CFFB14CB8"/>
          </w:pPr>
          <w:r>
            <w:t>[Researcher]</w:t>
          </w:r>
        </w:p>
      </w:docPartBody>
    </w:docPart>
    <w:docPart>
      <w:docPartPr>
        <w:name w:val="911EFDF475B74734955D376FBB7CA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946BF-6534-4E24-8259-970BF7EC9493}"/>
      </w:docPartPr>
      <w:docPartBody>
        <w:p w:rsidR="00B66CA0" w:rsidRDefault="00877D8C">
          <w:pPr>
            <w:pStyle w:val="911EFDF475B74734955D376FBB7CA14C"/>
          </w:pPr>
          <w:r>
            <w:t>[Start Date]</w:t>
          </w:r>
        </w:p>
      </w:docPartBody>
    </w:docPart>
    <w:docPart>
      <w:docPartPr>
        <w:name w:val="7E1370DE508C4DF393DC537FEBCDA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BE49-5257-4E83-AB78-8C9C3B148901}"/>
      </w:docPartPr>
      <w:docPartBody>
        <w:p w:rsidR="00B66CA0" w:rsidRDefault="00877D8C">
          <w:pPr>
            <w:pStyle w:val="7E1370DE508C4DF393DC537FEBCDA59C"/>
          </w:pPr>
          <w:r>
            <w:t>[End Date]</w:t>
          </w:r>
        </w:p>
      </w:docPartBody>
    </w:docPart>
    <w:docPart>
      <w:docPartPr>
        <w:name w:val="DEBC63FB85E74A47A0F3713288762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2556D-BDD9-456A-A87D-EC740D37FCD9}"/>
      </w:docPartPr>
      <w:docPartBody>
        <w:p w:rsidR="00B66CA0" w:rsidRDefault="00877D8C">
          <w:pPr>
            <w:pStyle w:val="DEBC63FB85E74A47A0F3713288762E6D"/>
          </w:pPr>
          <w:r>
            <w:t>[Compile reports, including statistical and market trends, to track the growth of online shipping sales versus the primary offline practices.]</w:t>
          </w:r>
        </w:p>
      </w:docPartBody>
    </w:docPart>
    <w:docPart>
      <w:docPartPr>
        <w:name w:val="F30C120318AF4C0D8664F95939C6E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F3C5C-D5A9-4749-BABD-B9AC713C9ABD}"/>
      </w:docPartPr>
      <w:docPartBody>
        <w:p w:rsidR="00B66CA0" w:rsidRDefault="00877D8C">
          <w:pPr>
            <w:pStyle w:val="F30C120318AF4C0D8664F95939C6E30C"/>
          </w:pPr>
          <w:r>
            <w:t>[Fabrikam, Inc., Raleigh, NC]</w:t>
          </w:r>
        </w:p>
      </w:docPartBody>
    </w:docPart>
    <w:docPart>
      <w:docPartPr>
        <w:name w:val="B8BEC4F723184628A68A82AF913C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DCA5C-E1E8-46B5-9C4E-2DC945C3F30D}"/>
      </w:docPartPr>
      <w:docPartBody>
        <w:p w:rsidR="00B66CA0" w:rsidRDefault="00877D8C">
          <w:pPr>
            <w:pStyle w:val="B8BEC4F723184628A68A82AF913CA3E3"/>
          </w:pPr>
          <w:r>
            <w:t>[Language Consultant]</w:t>
          </w:r>
        </w:p>
      </w:docPartBody>
    </w:docPart>
    <w:docPart>
      <w:docPartPr>
        <w:name w:val="105F4E16AFFB434C8B73A881498C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7D44-34B2-4F0C-8DD9-E6CD83DA5478}"/>
      </w:docPartPr>
      <w:docPartBody>
        <w:p w:rsidR="00B66CA0" w:rsidRDefault="00877D8C">
          <w:pPr>
            <w:pStyle w:val="105F4E16AFFB434C8B73A881498CF151"/>
          </w:pPr>
          <w:r>
            <w:t>[Pick the Year</w:t>
          </w:r>
        </w:p>
      </w:docPartBody>
    </w:docPart>
    <w:docPart>
      <w:docPartPr>
        <w:name w:val="02CEFF76B8904214AC5FE78F21CEF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6B140-900B-4321-8BAC-53C9588B096E}"/>
      </w:docPartPr>
      <w:docPartBody>
        <w:p w:rsidR="00B66CA0" w:rsidRDefault="00877D8C">
          <w:pPr>
            <w:pStyle w:val="02CEFF76B8904214AC5FE78F21CEF25A"/>
          </w:pPr>
          <w:r>
            <w:t>[Translated American-English external Web site content to French.]</w:t>
          </w:r>
        </w:p>
      </w:docPartBody>
    </w:docPart>
    <w:docPart>
      <w:docPartPr>
        <w:name w:val="9B110A2278774830B6A7C4F2E2004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206E1-448C-4457-9221-AC544F5AE3E6}"/>
      </w:docPartPr>
      <w:docPartBody>
        <w:p w:rsidR="00B66CA0" w:rsidRDefault="00877D8C">
          <w:pPr>
            <w:pStyle w:val="9B110A2278774830B6A7C4F2E20045F7"/>
          </w:pPr>
          <w:r>
            <w:t>[Trey Research, Raleigh, NC]</w:t>
          </w:r>
        </w:p>
      </w:docPartBody>
    </w:docPart>
    <w:docPart>
      <w:docPartPr>
        <w:name w:val="91CEDFF8DC0E4BB5A26AD6981EADD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BC3E-872C-4A25-96A2-3BEC29149FA5}"/>
      </w:docPartPr>
      <w:docPartBody>
        <w:p w:rsidR="00B66CA0" w:rsidRDefault="00877D8C">
          <w:pPr>
            <w:pStyle w:val="91CEDFF8DC0E4BB5A26AD6981EADDBA6"/>
          </w:pPr>
          <w:r>
            <w:t>[User Interface Design Consultant]</w:t>
          </w:r>
        </w:p>
      </w:docPartBody>
    </w:docPart>
    <w:docPart>
      <w:docPartPr>
        <w:name w:val="46D7F0C2BD04465692D7F1AD6D8B9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A0F79-8BBF-474B-9C8E-3AD536C8E055}"/>
      </w:docPartPr>
      <w:docPartBody>
        <w:p w:rsidR="00B66CA0" w:rsidRDefault="00877D8C">
          <w:pPr>
            <w:pStyle w:val="46D7F0C2BD04465692D7F1AD6D8B94CC"/>
          </w:pPr>
          <w:r>
            <w:t>[Pick the Year]</w:t>
          </w:r>
        </w:p>
      </w:docPartBody>
    </w:docPart>
    <w:docPart>
      <w:docPartPr>
        <w:name w:val="DD7ED3B0F7594E8895526514CB5E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8FED5-BDC9-4BA0-B01D-7520192BC002}"/>
      </w:docPartPr>
      <w:docPartBody>
        <w:p w:rsidR="00B66CA0" w:rsidRDefault="00877D8C">
          <w:pPr>
            <w:pStyle w:val="DD7ED3B0F7594E8895526514CB5E0F31"/>
          </w:pPr>
          <w:r>
            <w:t>[Provided content design feedback to program managers to create accessible segue between English and French versions of related content.]</w:t>
          </w:r>
        </w:p>
      </w:docPartBody>
    </w:docPart>
    <w:docPart>
      <w:docPartPr>
        <w:name w:val="8F9CFD7C09CC4F84A8B30A17BC60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D423E-98E0-4E63-BF73-EBCDF25EC24F}"/>
      </w:docPartPr>
      <w:docPartBody>
        <w:p w:rsidR="00B66CA0" w:rsidRDefault="00877D8C">
          <w:pPr>
            <w:pStyle w:val="8F9CFD7C09CC4F84A8B30A17BC60253C"/>
          </w:pPr>
          <w:r>
            <w:t>[“The Cross-Cultural Communication Epidemic of the 21st Century”]</w:t>
          </w:r>
        </w:p>
      </w:docPartBody>
    </w:docPart>
    <w:docPart>
      <w:docPartPr>
        <w:name w:val="C7BB1E6115874046A4687895B9F3C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22141-AE26-4423-AFBA-79E8FA1E1B39}"/>
      </w:docPartPr>
      <w:docPartBody>
        <w:p w:rsidR="00B66CA0" w:rsidRDefault="00877D8C">
          <w:pPr>
            <w:pStyle w:val="C7BB1E6115874046A4687895B9F3C0A1"/>
          </w:pPr>
          <w:r>
            <w:t xml:space="preserve">[Guest speaker at the Global Communication Convention, </w:t>
          </w:r>
          <w:r>
            <w:rPr>
              <w:i/>
            </w:rPr>
            <w:t>Los Angeles, CA</w:t>
          </w:r>
          <w:r>
            <w:t>]</w:t>
          </w:r>
        </w:p>
      </w:docPartBody>
    </w:docPart>
    <w:docPart>
      <w:docPartPr>
        <w:name w:val="8D6D9651BC08467490774946932E8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38EE-8A13-4EE8-996A-0811A7B6DB76}"/>
      </w:docPartPr>
      <w:docPartBody>
        <w:p w:rsidR="00B66CA0" w:rsidRDefault="00877D8C">
          <w:pPr>
            <w:pStyle w:val="8D6D9651BC08467490774946932E866D"/>
          </w:pPr>
          <w:r>
            <w:t>[Pick the Year]</w:t>
          </w:r>
        </w:p>
      </w:docPartBody>
    </w:docPart>
    <w:docPart>
      <w:docPartPr>
        <w:name w:val="F5D39E25033344EBA3656AE70302A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534FC-963D-48E5-8D0A-7D2269BEC054}"/>
      </w:docPartPr>
      <w:docPartBody>
        <w:p w:rsidR="00B66CA0" w:rsidRDefault="00877D8C">
          <w:pPr>
            <w:pStyle w:val="F5D39E25033344EBA3656AE70302AFF7"/>
          </w:pPr>
          <w:r>
            <w:t>[“Why So Many Documents Remain Inaccessible in the Information Age”]</w:t>
          </w:r>
        </w:p>
      </w:docPartBody>
    </w:docPart>
    <w:docPart>
      <w:docPartPr>
        <w:name w:val="122F07D6815140E29CBE33EB8E8C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4482F-5238-4414-94CC-A90436226F55}"/>
      </w:docPartPr>
      <w:docPartBody>
        <w:p w:rsidR="00B66CA0" w:rsidRDefault="00877D8C">
          <w:pPr>
            <w:pStyle w:val="122F07D6815140E29CBE33EB8E8CD945"/>
          </w:pPr>
          <w:r>
            <w:t>[Paper presented at the Annual Meeting of English Professors</w:t>
          </w:r>
          <w:r>
            <w:rPr>
              <w:i/>
            </w:rPr>
            <w:t>, New York, NY</w:t>
          </w:r>
          <w:r>
            <w:t>]</w:t>
          </w:r>
        </w:p>
      </w:docPartBody>
    </w:docPart>
    <w:docPart>
      <w:docPartPr>
        <w:name w:val="54B24F851BE7477F8C1FFD30F6191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E5C1E-95E1-43A8-9896-D71DD8DF4DD4}"/>
      </w:docPartPr>
      <w:docPartBody>
        <w:p w:rsidR="00B66CA0" w:rsidRDefault="00877D8C">
          <w:pPr>
            <w:pStyle w:val="54B24F851BE7477F8C1FFD30F619175B"/>
          </w:pPr>
          <w:r>
            <w:t>[Pick the Year]</w:t>
          </w:r>
        </w:p>
      </w:docPartBody>
    </w:docPart>
    <w:docPart>
      <w:docPartPr>
        <w:name w:val="97BB2F1B9343460FBAB535910DAE8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07153-3483-4A75-A239-9A2BE2EBF651}"/>
      </w:docPartPr>
      <w:docPartBody>
        <w:p w:rsidR="00B66CA0" w:rsidRDefault="00877D8C">
          <w:pPr>
            <w:pStyle w:val="97BB2F1B9343460FBAB535910DAE8D34"/>
          </w:pPr>
          <w:r>
            <w:t>[“The Female Betrayed and Modern Media”]</w:t>
          </w:r>
        </w:p>
      </w:docPartBody>
    </w:docPart>
    <w:docPart>
      <w:docPartPr>
        <w:name w:val="BB5A2466BBEF43CE9C6A147E267CE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233B6-705F-4A3B-ACEB-9D1241484582}"/>
      </w:docPartPr>
      <w:docPartBody>
        <w:p w:rsidR="00B66CA0" w:rsidRDefault="00877D8C">
          <w:pPr>
            <w:pStyle w:val="BB5A2466BBEF43CE9C6A147E267CE995"/>
          </w:pPr>
          <w:r>
            <w:t xml:space="preserve">[Paper presented to the Historical Society for American Women, </w:t>
          </w:r>
          <w:r>
            <w:rPr>
              <w:i/>
            </w:rPr>
            <w:t>Athens, Ohio</w:t>
          </w:r>
          <w:r>
            <w:t>]</w:t>
          </w:r>
        </w:p>
      </w:docPartBody>
    </w:docPart>
    <w:docPart>
      <w:docPartPr>
        <w:name w:val="5CD744BF4B914E2284F92E5913A51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6D75C-7509-4325-BA7D-4D52BF1D73C1}"/>
      </w:docPartPr>
      <w:docPartBody>
        <w:p w:rsidR="00B66CA0" w:rsidRDefault="00877D8C">
          <w:pPr>
            <w:pStyle w:val="5CD744BF4B914E2284F92E5913A51403"/>
          </w:pPr>
          <w:r>
            <w:t>[Pick the Year]</w:t>
          </w:r>
        </w:p>
      </w:docPartBody>
    </w:docPart>
    <w:docPart>
      <w:docPartPr>
        <w:name w:val="3CBF8FA7FCE647C98C08A45B9F8A7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E5024-90BD-407F-BC48-C1D4BEB540DE}"/>
      </w:docPartPr>
      <w:docPartBody>
        <w:p w:rsidR="00B66CA0" w:rsidRDefault="00877D8C">
          <w:pPr>
            <w:pStyle w:val="3CBF8FA7FCE647C98C08A45B9F8A7290"/>
          </w:pPr>
          <w:r>
            <w:t>[English – native language]</w:t>
          </w:r>
        </w:p>
      </w:docPartBody>
    </w:docPart>
    <w:docPart>
      <w:docPartPr>
        <w:name w:val="6FAAAC74613846E7AB8841DAFACD5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01024-8E31-4601-8795-8ECEFC2F697D}"/>
      </w:docPartPr>
      <w:docPartBody>
        <w:p w:rsidR="00B66CA0" w:rsidRDefault="00877D8C">
          <w:pPr>
            <w:pStyle w:val="6FAAAC74613846E7AB8841DAFACD5F84"/>
          </w:pPr>
          <w:r>
            <w:t>[French – speak fluently and read/write with high proficiency]</w:t>
          </w:r>
        </w:p>
      </w:docPartBody>
    </w:docPart>
    <w:docPart>
      <w:docPartPr>
        <w:name w:val="95CE4A31B893404390A6FC2F85576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6EE0D-0376-426F-B109-036E13DF2121}"/>
      </w:docPartPr>
      <w:docPartBody>
        <w:p w:rsidR="00B66CA0" w:rsidRDefault="00877D8C">
          <w:pPr>
            <w:pStyle w:val="95CE4A31B893404390A6FC2F855761B2"/>
          </w:pPr>
          <w:r>
            <w:t>[Spanish and Italian – speak, read, and write with basic competence]</w:t>
          </w:r>
        </w:p>
      </w:docPartBody>
    </w:docPart>
    <w:docPart>
      <w:docPartPr>
        <w:name w:val="D36800F295464AF6BDA19ED63D97F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805B4-0F96-4B9E-8BCA-B7916B84EB56}"/>
      </w:docPartPr>
      <w:docPartBody>
        <w:p w:rsidR="00B66CA0" w:rsidRDefault="00877D8C">
          <w:pPr>
            <w:pStyle w:val="D36800F295464AF6BDA19ED63D97F420"/>
          </w:pPr>
          <w:r>
            <w:t>[American Society of English Honorees]</w:t>
          </w:r>
        </w:p>
      </w:docPartBody>
    </w:docPart>
    <w:docPart>
      <w:docPartPr>
        <w:name w:val="22B3B2686DD44F8F9AC5ADFF2E7C2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8C0A4-A7B6-41DF-B788-DE54EE4EF248}"/>
      </w:docPartPr>
      <w:docPartBody>
        <w:p w:rsidR="00B66CA0" w:rsidRDefault="00877D8C">
          <w:pPr>
            <w:pStyle w:val="22B3B2686DD44F8F9AC5ADFF2E7C219E"/>
          </w:pPr>
          <w:r>
            <w:t>[Western Society of Women Writers]</w:t>
          </w:r>
        </w:p>
      </w:docPartBody>
    </w:docPart>
    <w:docPart>
      <w:docPartPr>
        <w:name w:val="FC9FA4AE8B834828B2978ADE60CAF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B77C3-9C08-4567-946E-2EE98CEC0F21}"/>
      </w:docPartPr>
      <w:docPartBody>
        <w:p w:rsidR="00B66CA0" w:rsidRDefault="00877D8C">
          <w:pPr>
            <w:pStyle w:val="FC9FA4AE8B834828B2978ADE60CAF9EC"/>
          </w:pPr>
          <w:r>
            <w:t>[Organization of Global Communicators]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8C"/>
    <w:rsid w:val="00115927"/>
    <w:rsid w:val="0012171B"/>
    <w:rsid w:val="00132488"/>
    <w:rsid w:val="0014327D"/>
    <w:rsid w:val="001B3BBB"/>
    <w:rsid w:val="00280E4E"/>
    <w:rsid w:val="0061461A"/>
    <w:rsid w:val="008769D1"/>
    <w:rsid w:val="00877D8C"/>
    <w:rsid w:val="00B66CA0"/>
    <w:rsid w:val="00F1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662DFE12C14D128692787DE65F44B7">
    <w:name w:val="D7662DFE12C14D128692787DE65F44B7"/>
  </w:style>
  <w:style w:type="paragraph" w:customStyle="1" w:styleId="2BC46BA6924D4D6DB09F6EC34CB1D66C">
    <w:name w:val="2BC46BA6924D4D6DB09F6EC34CB1D66C"/>
  </w:style>
  <w:style w:type="paragraph" w:customStyle="1" w:styleId="F2646D5E47FC420FA70B24D3E6033056">
    <w:name w:val="F2646D5E47FC420FA70B24D3E6033056"/>
  </w:style>
  <w:style w:type="paragraph" w:customStyle="1" w:styleId="1F0ED7778AD9497FA31CC9EF9D6D0156">
    <w:name w:val="1F0ED7778AD9497FA31CC9EF9D6D0156"/>
  </w:style>
  <w:style w:type="paragraph" w:customStyle="1" w:styleId="E3A7549F6A47437691804B8F036D53DD">
    <w:name w:val="E3A7549F6A47437691804B8F036D53DD"/>
  </w:style>
  <w:style w:type="paragraph" w:customStyle="1" w:styleId="85DE6C8DE38F4EA9B8B2CE4AAD71C31D">
    <w:name w:val="85DE6C8DE38F4EA9B8B2CE4AAD71C31D"/>
  </w:style>
  <w:style w:type="paragraph" w:customStyle="1" w:styleId="3804E8BB63734AD9B0578AFD226CD418">
    <w:name w:val="3804E8BB63734AD9B0578AFD226CD418"/>
  </w:style>
  <w:style w:type="paragraph" w:customStyle="1" w:styleId="EACB33E2AF6D41529C554681E9741582">
    <w:name w:val="EACB33E2AF6D41529C554681E9741582"/>
  </w:style>
  <w:style w:type="paragraph" w:customStyle="1" w:styleId="2E6D16607BEC407789E255C56A563FD7">
    <w:name w:val="2E6D16607BEC407789E255C56A563FD7"/>
  </w:style>
  <w:style w:type="paragraph" w:customStyle="1" w:styleId="5B296D2EE5814E14B242180EC6A46EFF">
    <w:name w:val="5B296D2EE5814E14B242180EC6A46EFF"/>
  </w:style>
  <w:style w:type="paragraph" w:customStyle="1" w:styleId="247F1C0621834101BB8A901DE13D408D">
    <w:name w:val="247F1C0621834101BB8A901DE13D408D"/>
  </w:style>
  <w:style w:type="paragraph" w:customStyle="1" w:styleId="283485D38BD64A27A5AF02A41A8343E4">
    <w:name w:val="283485D38BD64A27A5AF02A41A8343E4"/>
  </w:style>
  <w:style w:type="paragraph" w:customStyle="1" w:styleId="FCDE49561F2E4876B594000090B01299">
    <w:name w:val="FCDE49561F2E4876B594000090B01299"/>
  </w:style>
  <w:style w:type="paragraph" w:customStyle="1" w:styleId="C89FD02961CB4239BB252988A6C9F7B6">
    <w:name w:val="C89FD02961CB4239BB252988A6C9F7B6"/>
  </w:style>
  <w:style w:type="paragraph" w:customStyle="1" w:styleId="79B4DBDABA634750A1BB3620242EBEBE">
    <w:name w:val="79B4DBDABA634750A1BB3620242EBEBE"/>
  </w:style>
  <w:style w:type="paragraph" w:customStyle="1" w:styleId="62A3BF03A1624604BF8F0C9AEDFB4B38">
    <w:name w:val="62A3BF03A1624604BF8F0C9AEDFB4B38"/>
  </w:style>
  <w:style w:type="paragraph" w:customStyle="1" w:styleId="45EAAE561E1D4DF89EFEBC84A386D75F">
    <w:name w:val="45EAAE561E1D4DF89EFEBC84A386D75F"/>
  </w:style>
  <w:style w:type="paragraph" w:customStyle="1" w:styleId="D88235A9F0EC446DA298117BD51165BE">
    <w:name w:val="D88235A9F0EC446DA298117BD51165BE"/>
  </w:style>
  <w:style w:type="paragraph" w:customStyle="1" w:styleId="1EE62FC759DB4810A65AC58D55C7BD44">
    <w:name w:val="1EE62FC759DB4810A65AC58D55C7BD44"/>
  </w:style>
  <w:style w:type="paragraph" w:customStyle="1" w:styleId="E1DDB51582F44BC8BCEC1008A13BA6AA">
    <w:name w:val="E1DDB51582F44BC8BCEC1008A13BA6AA"/>
  </w:style>
  <w:style w:type="paragraph" w:customStyle="1" w:styleId="BA735321CC084095A62F29A05EBF6D4A">
    <w:name w:val="BA735321CC084095A62F29A05EBF6D4A"/>
  </w:style>
  <w:style w:type="paragraph" w:customStyle="1" w:styleId="EE069CFE9D5F4BB5A820C3FADC740096">
    <w:name w:val="EE069CFE9D5F4BB5A820C3FADC740096"/>
  </w:style>
  <w:style w:type="paragraph" w:customStyle="1" w:styleId="7F6A896AD2954CCA8AA98E595CFAD799">
    <w:name w:val="7F6A896AD2954CCA8AA98E595CFAD799"/>
  </w:style>
  <w:style w:type="paragraph" w:customStyle="1" w:styleId="BE8A695492DE4FCA88E5C692E654AEB6">
    <w:name w:val="BE8A695492DE4FCA88E5C692E654AEB6"/>
  </w:style>
  <w:style w:type="paragraph" w:customStyle="1" w:styleId="01A2EC37B7EC49849455F2C5B3B1D1D4">
    <w:name w:val="01A2EC37B7EC49849455F2C5B3B1D1D4"/>
  </w:style>
  <w:style w:type="paragraph" w:customStyle="1" w:styleId="E77E27BA921046DFA4E021144FA90FB4">
    <w:name w:val="E77E27BA921046DFA4E021144FA90FB4"/>
  </w:style>
  <w:style w:type="paragraph" w:customStyle="1" w:styleId="BA78C2C3A781436A88A6E669AEA38C0F">
    <w:name w:val="BA78C2C3A781436A88A6E669AEA38C0F"/>
  </w:style>
  <w:style w:type="paragraph" w:customStyle="1" w:styleId="352F9B21A03842BD97BEB600F1BF1C7E">
    <w:name w:val="352F9B21A03842BD97BEB600F1BF1C7E"/>
  </w:style>
  <w:style w:type="paragraph" w:customStyle="1" w:styleId="5DDEB9753D104E1E928B722102CBB83D">
    <w:name w:val="5DDEB9753D104E1E928B722102CBB83D"/>
  </w:style>
  <w:style w:type="paragraph" w:customStyle="1" w:styleId="6E1E2D0975E14118A3FD9ABC387D1690">
    <w:name w:val="6E1E2D0975E14118A3FD9ABC387D1690"/>
  </w:style>
  <w:style w:type="paragraph" w:customStyle="1" w:styleId="522E77F9A09B43DB938348E74D360932">
    <w:name w:val="522E77F9A09B43DB938348E74D360932"/>
  </w:style>
  <w:style w:type="paragraph" w:customStyle="1" w:styleId="59D508B367854772B2136592CC9EEA41">
    <w:name w:val="59D508B367854772B2136592CC9EEA41"/>
  </w:style>
  <w:style w:type="paragraph" w:customStyle="1" w:styleId="CAD643DA1DED48F78060A8CF34621A85">
    <w:name w:val="CAD643DA1DED48F78060A8CF34621A85"/>
  </w:style>
  <w:style w:type="paragraph" w:customStyle="1" w:styleId="2F8C76AA116442CBA9B0E17F7CEC5766">
    <w:name w:val="2F8C76AA116442CBA9B0E17F7CEC5766"/>
  </w:style>
  <w:style w:type="paragraph" w:customStyle="1" w:styleId="EF5A47E3814A4B988D86556A24684356">
    <w:name w:val="EF5A47E3814A4B988D86556A24684356"/>
  </w:style>
  <w:style w:type="paragraph" w:customStyle="1" w:styleId="8C6A16B86C684202A012176F3152DC2E">
    <w:name w:val="8C6A16B86C684202A012176F3152DC2E"/>
  </w:style>
  <w:style w:type="paragraph" w:customStyle="1" w:styleId="AF37D1D58AF94F5B94A70FEA871D75BD">
    <w:name w:val="AF37D1D58AF94F5B94A70FEA871D75BD"/>
  </w:style>
  <w:style w:type="paragraph" w:customStyle="1" w:styleId="BCB2CE66BA20423B9DBE421A0457CD43">
    <w:name w:val="BCB2CE66BA20423B9DBE421A0457CD43"/>
  </w:style>
  <w:style w:type="paragraph" w:customStyle="1" w:styleId="02058175BFD24D28B4559DDC8CE347E8">
    <w:name w:val="02058175BFD24D28B4559DDC8CE347E8"/>
  </w:style>
  <w:style w:type="paragraph" w:customStyle="1" w:styleId="068C63FE43634F87A5A2CEDDB732DE85">
    <w:name w:val="068C63FE43634F87A5A2CEDDB732DE85"/>
  </w:style>
  <w:style w:type="paragraph" w:customStyle="1" w:styleId="603434DCE18D42C7B514EA182BA669D0">
    <w:name w:val="603434DCE18D42C7B514EA182BA669D0"/>
  </w:style>
  <w:style w:type="paragraph" w:customStyle="1" w:styleId="EC312B1617F049FD8D2DDF81523B0A9F">
    <w:name w:val="EC312B1617F049FD8D2DDF81523B0A9F"/>
  </w:style>
  <w:style w:type="paragraph" w:customStyle="1" w:styleId="9CB8EE7ADAAC4D488BCBD2A17005CC7C">
    <w:name w:val="9CB8EE7ADAAC4D488BCBD2A17005CC7C"/>
  </w:style>
  <w:style w:type="paragraph" w:customStyle="1" w:styleId="EC5F9AE2B88F49CCB67A652E70123AC8">
    <w:name w:val="EC5F9AE2B88F49CCB67A652E70123AC8"/>
  </w:style>
  <w:style w:type="paragraph" w:customStyle="1" w:styleId="30320CDCC0DA4A12A1161A758D2CC10A">
    <w:name w:val="30320CDCC0DA4A12A1161A758D2CC10A"/>
  </w:style>
  <w:style w:type="paragraph" w:customStyle="1" w:styleId="F4C3DBC66A1A4449A0F7F9038BF3655F">
    <w:name w:val="F4C3DBC66A1A4449A0F7F9038BF3655F"/>
  </w:style>
  <w:style w:type="paragraph" w:customStyle="1" w:styleId="62C28081D58E44E780C8367E3AE7589D">
    <w:name w:val="62C28081D58E44E780C8367E3AE7589D"/>
  </w:style>
  <w:style w:type="paragraph" w:customStyle="1" w:styleId="FE90C46F45F147B381B3CDFDF990F7D0">
    <w:name w:val="FE90C46F45F147B381B3CDFDF990F7D0"/>
  </w:style>
  <w:style w:type="paragraph" w:customStyle="1" w:styleId="C8F5ED04ED1F40CABB841B1CFFB14CB8">
    <w:name w:val="C8F5ED04ED1F40CABB841B1CFFB14CB8"/>
  </w:style>
  <w:style w:type="paragraph" w:customStyle="1" w:styleId="911EFDF475B74734955D376FBB7CA14C">
    <w:name w:val="911EFDF475B74734955D376FBB7CA14C"/>
  </w:style>
  <w:style w:type="paragraph" w:customStyle="1" w:styleId="7E1370DE508C4DF393DC537FEBCDA59C">
    <w:name w:val="7E1370DE508C4DF393DC537FEBCDA59C"/>
  </w:style>
  <w:style w:type="paragraph" w:customStyle="1" w:styleId="DEBC63FB85E74A47A0F3713288762E6D">
    <w:name w:val="DEBC63FB85E74A47A0F3713288762E6D"/>
  </w:style>
  <w:style w:type="paragraph" w:customStyle="1" w:styleId="F30C120318AF4C0D8664F95939C6E30C">
    <w:name w:val="F30C120318AF4C0D8664F95939C6E30C"/>
  </w:style>
  <w:style w:type="paragraph" w:customStyle="1" w:styleId="B8BEC4F723184628A68A82AF913CA3E3">
    <w:name w:val="B8BEC4F723184628A68A82AF913CA3E3"/>
  </w:style>
  <w:style w:type="paragraph" w:customStyle="1" w:styleId="105F4E16AFFB434C8B73A881498CF151">
    <w:name w:val="105F4E16AFFB434C8B73A881498CF151"/>
  </w:style>
  <w:style w:type="paragraph" w:customStyle="1" w:styleId="02CEFF76B8904214AC5FE78F21CEF25A">
    <w:name w:val="02CEFF76B8904214AC5FE78F21CEF25A"/>
  </w:style>
  <w:style w:type="paragraph" w:customStyle="1" w:styleId="9B110A2278774830B6A7C4F2E20045F7">
    <w:name w:val="9B110A2278774830B6A7C4F2E20045F7"/>
  </w:style>
  <w:style w:type="paragraph" w:customStyle="1" w:styleId="91CEDFF8DC0E4BB5A26AD6981EADDBA6">
    <w:name w:val="91CEDFF8DC0E4BB5A26AD6981EADDBA6"/>
  </w:style>
  <w:style w:type="paragraph" w:customStyle="1" w:styleId="46D7F0C2BD04465692D7F1AD6D8B94CC">
    <w:name w:val="46D7F0C2BD04465692D7F1AD6D8B94CC"/>
  </w:style>
  <w:style w:type="paragraph" w:customStyle="1" w:styleId="DD7ED3B0F7594E8895526514CB5E0F31">
    <w:name w:val="DD7ED3B0F7594E8895526514CB5E0F31"/>
  </w:style>
  <w:style w:type="paragraph" w:customStyle="1" w:styleId="8F9CFD7C09CC4F84A8B30A17BC60253C">
    <w:name w:val="8F9CFD7C09CC4F84A8B30A17BC60253C"/>
  </w:style>
  <w:style w:type="paragraph" w:customStyle="1" w:styleId="C7BB1E6115874046A4687895B9F3C0A1">
    <w:name w:val="C7BB1E6115874046A4687895B9F3C0A1"/>
  </w:style>
  <w:style w:type="paragraph" w:customStyle="1" w:styleId="8D6D9651BC08467490774946932E866D">
    <w:name w:val="8D6D9651BC08467490774946932E866D"/>
  </w:style>
  <w:style w:type="paragraph" w:customStyle="1" w:styleId="F5D39E25033344EBA3656AE70302AFF7">
    <w:name w:val="F5D39E25033344EBA3656AE70302AFF7"/>
  </w:style>
  <w:style w:type="paragraph" w:customStyle="1" w:styleId="122F07D6815140E29CBE33EB8E8CD945">
    <w:name w:val="122F07D6815140E29CBE33EB8E8CD945"/>
  </w:style>
  <w:style w:type="paragraph" w:customStyle="1" w:styleId="54B24F851BE7477F8C1FFD30F619175B">
    <w:name w:val="54B24F851BE7477F8C1FFD30F619175B"/>
  </w:style>
  <w:style w:type="paragraph" w:customStyle="1" w:styleId="97BB2F1B9343460FBAB535910DAE8D34">
    <w:name w:val="97BB2F1B9343460FBAB535910DAE8D34"/>
  </w:style>
  <w:style w:type="paragraph" w:customStyle="1" w:styleId="BB5A2466BBEF43CE9C6A147E267CE995">
    <w:name w:val="BB5A2466BBEF43CE9C6A147E267CE995"/>
  </w:style>
  <w:style w:type="paragraph" w:customStyle="1" w:styleId="5CD744BF4B914E2284F92E5913A51403">
    <w:name w:val="5CD744BF4B914E2284F92E5913A51403"/>
  </w:style>
  <w:style w:type="paragraph" w:customStyle="1" w:styleId="3CBF8FA7FCE647C98C08A45B9F8A7290">
    <w:name w:val="3CBF8FA7FCE647C98C08A45B9F8A7290"/>
  </w:style>
  <w:style w:type="paragraph" w:customStyle="1" w:styleId="6FAAAC74613846E7AB8841DAFACD5F84">
    <w:name w:val="6FAAAC74613846E7AB8841DAFACD5F84"/>
  </w:style>
  <w:style w:type="paragraph" w:customStyle="1" w:styleId="95CE4A31B893404390A6FC2F855761B2">
    <w:name w:val="95CE4A31B893404390A6FC2F855761B2"/>
  </w:style>
  <w:style w:type="paragraph" w:customStyle="1" w:styleId="D36800F295464AF6BDA19ED63D97F420">
    <w:name w:val="D36800F295464AF6BDA19ED63D97F420"/>
  </w:style>
  <w:style w:type="paragraph" w:customStyle="1" w:styleId="22B3B2686DD44F8F9AC5ADFF2E7C219E">
    <w:name w:val="22B3B2686DD44F8F9AC5ADFF2E7C219E"/>
  </w:style>
  <w:style w:type="paragraph" w:customStyle="1" w:styleId="FC9FA4AE8B834828B2978ADE60CAF9EC">
    <w:name w:val="FC9FA4AE8B834828B2978ADE60CAF9EC"/>
  </w:style>
  <w:style w:type="paragraph" w:customStyle="1" w:styleId="5F8D0A86E9744A6FB043F3FC82737FC7">
    <w:name w:val="5F8D0A86E9744A6FB043F3FC82737FC7"/>
    <w:rsid w:val="00B66CA0"/>
  </w:style>
  <w:style w:type="paragraph" w:customStyle="1" w:styleId="D512DFBAACD34F19B0339BD885199A88">
    <w:name w:val="D512DFBAACD34F19B0339BD885199A88"/>
    <w:rsid w:val="00B66CA0"/>
  </w:style>
  <w:style w:type="paragraph" w:customStyle="1" w:styleId="1C378408BDDE406B8574F89F3D24A2A8">
    <w:name w:val="1C378408BDDE406B8574F89F3D24A2A8"/>
    <w:rsid w:val="00B66CA0"/>
  </w:style>
  <w:style w:type="paragraph" w:customStyle="1" w:styleId="0964101329A640E398FA64CF41836634">
    <w:name w:val="0964101329A640E398FA64CF41836634"/>
    <w:rsid w:val="00B66CA0"/>
  </w:style>
  <w:style w:type="paragraph" w:customStyle="1" w:styleId="994CCB0D68984DD4A4E35DFFA4339DF5">
    <w:name w:val="994CCB0D68984DD4A4E35DFFA4339DF5"/>
    <w:rsid w:val="00B66CA0"/>
  </w:style>
  <w:style w:type="paragraph" w:customStyle="1" w:styleId="C222B0A143F944B4B88C9AA26E4E0A9A">
    <w:name w:val="C222B0A143F944B4B88C9AA26E4E0A9A"/>
    <w:rsid w:val="00B66CA0"/>
  </w:style>
  <w:style w:type="paragraph" w:customStyle="1" w:styleId="CA9CA11705F541678F4D7B7DDBCCC583">
    <w:name w:val="CA9CA11705F541678F4D7B7DDBCCC583"/>
    <w:rsid w:val="00B66CA0"/>
  </w:style>
  <w:style w:type="paragraph" w:customStyle="1" w:styleId="197E83CB22D34D07AC6D2D7F5345255D">
    <w:name w:val="197E83CB22D34D07AC6D2D7F5345255D"/>
    <w:rsid w:val="00B66CA0"/>
  </w:style>
  <w:style w:type="paragraph" w:customStyle="1" w:styleId="71C1848AE4254BA0A5810CD5C598FC38">
    <w:name w:val="71C1848AE4254BA0A5810CD5C598FC38"/>
    <w:rsid w:val="00B66CA0"/>
  </w:style>
  <w:style w:type="paragraph" w:customStyle="1" w:styleId="CB295B2A98D746A0BE7236DD56F4D3D5">
    <w:name w:val="CB295B2A98D746A0BE7236DD56F4D3D5"/>
    <w:rsid w:val="00B66CA0"/>
  </w:style>
  <w:style w:type="paragraph" w:customStyle="1" w:styleId="D7CC77F52CD74E849BD1B8B23278BE56">
    <w:name w:val="D7CC77F52CD74E849BD1B8B23278BE56"/>
    <w:rsid w:val="00B66CA0"/>
  </w:style>
  <w:style w:type="paragraph" w:customStyle="1" w:styleId="6EE4F773964B4D28A6687571AB5D1D6A">
    <w:name w:val="6EE4F773964B4D28A6687571AB5D1D6A"/>
    <w:rsid w:val="00B66CA0"/>
  </w:style>
  <w:style w:type="paragraph" w:customStyle="1" w:styleId="9FAEB59D56844FAABAB2E7AE57720EF6">
    <w:name w:val="9FAEB59D56844FAABAB2E7AE57720EF6"/>
    <w:rsid w:val="0061461A"/>
  </w:style>
  <w:style w:type="paragraph" w:customStyle="1" w:styleId="62BB7D25D80F4B11A87A53FFEE6ABBC1">
    <w:name w:val="62BB7D25D80F4B11A87A53FFEE6ABBC1"/>
    <w:rsid w:val="0061461A"/>
  </w:style>
  <w:style w:type="paragraph" w:customStyle="1" w:styleId="AA81D20C5C6A470BA43A22708544197D">
    <w:name w:val="AA81D20C5C6A470BA43A22708544197D"/>
    <w:rsid w:val="0061461A"/>
  </w:style>
  <w:style w:type="paragraph" w:customStyle="1" w:styleId="4BFF039CBE714D1CB4D83C312821E49D">
    <w:name w:val="4BFF039CBE714D1CB4D83C312821E49D"/>
    <w:rsid w:val="0061461A"/>
  </w:style>
  <w:style w:type="paragraph" w:customStyle="1" w:styleId="AC1515D349A64B22AEFD4BB391977691">
    <w:name w:val="AC1515D349A64B22AEFD4BB391977691"/>
    <w:rsid w:val="0061461A"/>
  </w:style>
  <w:style w:type="paragraph" w:customStyle="1" w:styleId="09A9134707DD4055AF94E7EB28D8B8DC">
    <w:name w:val="09A9134707DD4055AF94E7EB28D8B8DC"/>
    <w:rsid w:val="0061461A"/>
  </w:style>
  <w:style w:type="paragraph" w:customStyle="1" w:styleId="70FF36F8D69C4919A6B96A2A8912BAEA">
    <w:name w:val="70FF36F8D69C4919A6B96A2A8912BAEA"/>
    <w:rsid w:val="0061461A"/>
  </w:style>
  <w:style w:type="paragraph" w:customStyle="1" w:styleId="F67A8C25AA9A48FD8116B0E33BB65C3B">
    <w:name w:val="F67A8C25AA9A48FD8116B0E33BB65C3B"/>
    <w:rsid w:val="0061461A"/>
  </w:style>
  <w:style w:type="paragraph" w:customStyle="1" w:styleId="9F5C51145E3543C2A3EA88600CB2A9D9">
    <w:name w:val="9F5C51145E3543C2A3EA88600CB2A9D9"/>
    <w:rsid w:val="0061461A"/>
  </w:style>
  <w:style w:type="paragraph" w:customStyle="1" w:styleId="208B50A19A864A13AEBBF79971D51986">
    <w:name w:val="208B50A19A864A13AEBBF79971D51986"/>
    <w:rsid w:val="0061461A"/>
  </w:style>
  <w:style w:type="paragraph" w:customStyle="1" w:styleId="87A33B7D49AE478DA18D0BE5510E7B09">
    <w:name w:val="87A33B7D49AE478DA18D0BE5510E7B09"/>
    <w:rsid w:val="0061461A"/>
  </w:style>
  <w:style w:type="paragraph" w:customStyle="1" w:styleId="41FDEE4306014481BA43E92E7BE69499">
    <w:name w:val="41FDEE4306014481BA43E92E7BE69499"/>
    <w:rsid w:val="0061461A"/>
  </w:style>
  <w:style w:type="paragraph" w:customStyle="1" w:styleId="0C1B2DB3E8CB4DB0B48B85F599FAC5DA">
    <w:name w:val="0C1B2DB3E8CB4DB0B48B85F599FAC5DA"/>
    <w:rsid w:val="0061461A"/>
  </w:style>
  <w:style w:type="paragraph" w:customStyle="1" w:styleId="922F3EF75E014001AB02DEEFD83016C5">
    <w:name w:val="922F3EF75E014001AB02DEEFD83016C5"/>
    <w:rsid w:val="0061461A"/>
  </w:style>
  <w:style w:type="paragraph" w:customStyle="1" w:styleId="78CCB5B8AA8A4084870DB8E46A0C2102">
    <w:name w:val="78CCB5B8AA8A4084870DB8E46A0C2102"/>
    <w:rsid w:val="0061461A"/>
  </w:style>
  <w:style w:type="paragraph" w:customStyle="1" w:styleId="7586A01535134717A4CDB1A30A392EA0">
    <w:name w:val="7586A01535134717A4CDB1A30A392EA0"/>
    <w:rsid w:val="0061461A"/>
  </w:style>
  <w:style w:type="paragraph" w:customStyle="1" w:styleId="2EEC1DC797A546D4AC383C52794C9DA1">
    <w:name w:val="2EEC1DC797A546D4AC383C52794C9DA1"/>
    <w:rsid w:val="0061461A"/>
  </w:style>
  <w:style w:type="paragraph" w:customStyle="1" w:styleId="D0A1B34417C044ABB251DDBF15E2B535">
    <w:name w:val="D0A1B34417C044ABB251DDBF15E2B535"/>
    <w:rsid w:val="0061461A"/>
  </w:style>
  <w:style w:type="paragraph" w:customStyle="1" w:styleId="60936CF6C0AB4DEC83D54D538E6F6C4D">
    <w:name w:val="60936CF6C0AB4DEC83D54D538E6F6C4D"/>
    <w:rsid w:val="0061461A"/>
  </w:style>
  <w:style w:type="paragraph" w:customStyle="1" w:styleId="7D30A3759CC3427B85E831F2A43F1A1E">
    <w:name w:val="7D30A3759CC3427B85E831F2A43F1A1E"/>
    <w:rsid w:val="0061461A"/>
  </w:style>
  <w:style w:type="paragraph" w:customStyle="1" w:styleId="2209585B89FD4EFCA001DE6A3DBD5463">
    <w:name w:val="2209585B89FD4EFCA001DE6A3DBD5463"/>
    <w:rsid w:val="0061461A"/>
  </w:style>
  <w:style w:type="paragraph" w:customStyle="1" w:styleId="49C969BC695D4425B8FD8483D07EC5EE">
    <w:name w:val="49C969BC695D4425B8FD8483D07EC5EE"/>
    <w:rsid w:val="0061461A"/>
  </w:style>
  <w:style w:type="paragraph" w:customStyle="1" w:styleId="7C50AD4749EB45B8BEE80BC699EB74FE">
    <w:name w:val="7C50AD4749EB45B8BEE80BC699EB74FE"/>
    <w:rsid w:val="0061461A"/>
  </w:style>
  <w:style w:type="paragraph" w:customStyle="1" w:styleId="225DEED9BAB94071AC07D6F9F9B0EB98">
    <w:name w:val="225DEED9BAB94071AC07D6F9F9B0EB98"/>
    <w:rsid w:val="0061461A"/>
  </w:style>
  <w:style w:type="paragraph" w:customStyle="1" w:styleId="34C0643C9F674389BA8A0CC768DFB265">
    <w:name w:val="34C0643C9F674389BA8A0CC768DFB265"/>
    <w:rsid w:val="0061461A"/>
  </w:style>
  <w:style w:type="paragraph" w:customStyle="1" w:styleId="6C6A85515E8A47E1A451953F64945870">
    <w:name w:val="6C6A85515E8A47E1A451953F64945870"/>
    <w:rsid w:val="0061461A"/>
  </w:style>
  <w:style w:type="paragraph" w:customStyle="1" w:styleId="3CBF920FDC5A4CD19B63D7916064B785">
    <w:name w:val="3CBF920FDC5A4CD19B63D7916064B785"/>
    <w:rsid w:val="0061461A"/>
  </w:style>
  <w:style w:type="paragraph" w:customStyle="1" w:styleId="EC7C83421C34498E80B42A0203E4093C">
    <w:name w:val="EC7C83421C34498E80B42A0203E4093C"/>
    <w:rsid w:val="0061461A"/>
  </w:style>
  <w:style w:type="paragraph" w:customStyle="1" w:styleId="1B8A1D6EAC284328803E69DD83FEB150">
    <w:name w:val="1B8A1D6EAC284328803E69DD83FEB150"/>
    <w:rsid w:val="0061461A"/>
  </w:style>
  <w:style w:type="paragraph" w:customStyle="1" w:styleId="C9CD86ACE653421DB0B6C95A00FCC2A3">
    <w:name w:val="C9CD86ACE653421DB0B6C95A00FCC2A3"/>
    <w:rsid w:val="0061461A"/>
  </w:style>
  <w:style w:type="paragraph" w:customStyle="1" w:styleId="11D011C0C3F44644BB4C93DB2A235574">
    <w:name w:val="11D011C0C3F44644BB4C93DB2A235574"/>
    <w:rsid w:val="0061461A"/>
  </w:style>
  <w:style w:type="paragraph" w:customStyle="1" w:styleId="15BD839AC29D4A6B8D3C26AF187A5B6F">
    <w:name w:val="15BD839AC29D4A6B8D3C26AF187A5B6F"/>
    <w:rsid w:val="0061461A"/>
  </w:style>
  <w:style w:type="paragraph" w:customStyle="1" w:styleId="4D071F0DEACA435394C91F59DAFCBB08">
    <w:name w:val="4D071F0DEACA435394C91F59DAFCBB08"/>
    <w:rsid w:val="0061461A"/>
  </w:style>
  <w:style w:type="paragraph" w:customStyle="1" w:styleId="1B06A61E70054667AEA4895AA38E163E">
    <w:name w:val="1B06A61E70054667AEA4895AA38E163E"/>
    <w:rsid w:val="0061461A"/>
  </w:style>
  <w:style w:type="paragraph" w:customStyle="1" w:styleId="F68375F3E3514D1BAAD1CFBA2876391C">
    <w:name w:val="F68375F3E3514D1BAAD1CFBA2876391C"/>
    <w:rsid w:val="0061461A"/>
  </w:style>
  <w:style w:type="paragraph" w:customStyle="1" w:styleId="474C507E5E0F421AAF3D531A37DE55D2">
    <w:name w:val="474C507E5E0F421AAF3D531A37DE55D2"/>
    <w:rsid w:val="0061461A"/>
  </w:style>
  <w:style w:type="paragraph" w:customStyle="1" w:styleId="7F588A5D48CB44F5850EB1E7A5AE1B34">
    <w:name w:val="7F588A5D48CB44F5850EB1E7A5AE1B34"/>
    <w:rsid w:val="0061461A"/>
  </w:style>
  <w:style w:type="paragraph" w:customStyle="1" w:styleId="1CD84CAFB12B42448D4845423D6BFC6E">
    <w:name w:val="1CD84CAFB12B42448D4845423D6BFC6E"/>
    <w:rsid w:val="0061461A"/>
  </w:style>
  <w:style w:type="paragraph" w:customStyle="1" w:styleId="C64E1796C803466D9DDA2C4F71F63837">
    <w:name w:val="C64E1796C803466D9DDA2C4F71F63837"/>
    <w:rsid w:val="0061461A"/>
  </w:style>
  <w:style w:type="paragraph" w:customStyle="1" w:styleId="6F5F5DC455FA4070BCCF02198DC6CE8F">
    <w:name w:val="6F5F5DC455FA4070BCCF02198DC6CE8F"/>
    <w:rsid w:val="0061461A"/>
  </w:style>
  <w:style w:type="paragraph" w:customStyle="1" w:styleId="E239B63A438C4188A5062FDA29821F73">
    <w:name w:val="E239B63A438C4188A5062FDA29821F73"/>
    <w:rsid w:val="0061461A"/>
  </w:style>
  <w:style w:type="paragraph" w:customStyle="1" w:styleId="372647B7FBE64C4187CFCDB6FE5EC81A">
    <w:name w:val="372647B7FBE64C4187CFCDB6FE5EC81A"/>
    <w:rsid w:val="0061461A"/>
  </w:style>
  <w:style w:type="paragraph" w:customStyle="1" w:styleId="FBE035D202E5416290A9B6D3C232CD2C">
    <w:name w:val="FBE035D202E5416290A9B6D3C232CD2C"/>
    <w:rsid w:val="0061461A"/>
  </w:style>
  <w:style w:type="paragraph" w:customStyle="1" w:styleId="B488DF7A660344C081E3BF28B5F485EB">
    <w:name w:val="B488DF7A660344C081E3BF28B5F485EB"/>
    <w:rsid w:val="0061461A"/>
  </w:style>
  <w:style w:type="paragraph" w:customStyle="1" w:styleId="360AE0E36D8A4D89B25FC82BB4F15F75">
    <w:name w:val="360AE0E36D8A4D89B25FC82BB4F15F75"/>
    <w:rsid w:val="0061461A"/>
  </w:style>
  <w:style w:type="paragraph" w:customStyle="1" w:styleId="8814B400677B43D9BE92797C9D4BA3FE">
    <w:name w:val="8814B400677B43D9BE92797C9D4BA3FE"/>
    <w:rsid w:val="0061461A"/>
  </w:style>
  <w:style w:type="paragraph" w:customStyle="1" w:styleId="2DE292218A514CB7A7D5EA4423FD0E70">
    <w:name w:val="2DE292218A514CB7A7D5EA4423FD0E70"/>
    <w:rsid w:val="0061461A"/>
  </w:style>
  <w:style w:type="paragraph" w:customStyle="1" w:styleId="27B6414FAB424197AB483A381CA264CE">
    <w:name w:val="27B6414FAB424197AB483A381CA264CE"/>
    <w:rsid w:val="0061461A"/>
  </w:style>
  <w:style w:type="paragraph" w:customStyle="1" w:styleId="AD88125843FB45218AE7CE0AA5226B45">
    <w:name w:val="AD88125843FB45218AE7CE0AA5226B45"/>
    <w:rsid w:val="0061461A"/>
  </w:style>
  <w:style w:type="paragraph" w:customStyle="1" w:styleId="8802DDD1035D436B94BD72FFA417EA93">
    <w:name w:val="8802DDD1035D436B94BD72FFA417EA93"/>
    <w:rsid w:val="0061461A"/>
  </w:style>
  <w:style w:type="paragraph" w:customStyle="1" w:styleId="19B46C8A58684E4DA599D48819197FB8">
    <w:name w:val="19B46C8A58684E4DA599D48819197FB8"/>
    <w:rsid w:val="0061461A"/>
  </w:style>
  <w:style w:type="paragraph" w:customStyle="1" w:styleId="F37FA0BDDA11493188190DFDBDEB7DD2">
    <w:name w:val="F37FA0BDDA11493188190DFDBDEB7DD2"/>
    <w:rsid w:val="0061461A"/>
  </w:style>
  <w:style w:type="paragraph" w:customStyle="1" w:styleId="7F81653437484944807F659C99011678">
    <w:name w:val="7F81653437484944807F659C99011678"/>
    <w:rsid w:val="0061461A"/>
  </w:style>
  <w:style w:type="paragraph" w:customStyle="1" w:styleId="09A07C2E742D48F783D8BF4A78640B33">
    <w:name w:val="09A07C2E742D48F783D8BF4A78640B33"/>
    <w:rsid w:val="0061461A"/>
  </w:style>
  <w:style w:type="paragraph" w:customStyle="1" w:styleId="1BDCD03E58594EA5809AC59846077D94">
    <w:name w:val="1BDCD03E58594EA5809AC59846077D94"/>
    <w:rsid w:val="0061461A"/>
  </w:style>
  <w:style w:type="paragraph" w:customStyle="1" w:styleId="AA68F5F464D54DEC9F1FA4944A5043C6">
    <w:name w:val="AA68F5F464D54DEC9F1FA4944A5043C6"/>
    <w:rsid w:val="0061461A"/>
  </w:style>
  <w:style w:type="paragraph" w:customStyle="1" w:styleId="69177FD8A6344958937018FE715F4F07">
    <w:name w:val="69177FD8A6344958937018FE715F4F07"/>
    <w:rsid w:val="0061461A"/>
  </w:style>
  <w:style w:type="paragraph" w:customStyle="1" w:styleId="CA5D8EC0B236415480703C81ACA88AE5">
    <w:name w:val="CA5D8EC0B236415480703C81ACA88AE5"/>
    <w:rsid w:val="0061461A"/>
  </w:style>
  <w:style w:type="paragraph" w:customStyle="1" w:styleId="0A532064FC7B404E9C208228A9D12B8B">
    <w:name w:val="0A532064FC7B404E9C208228A9D12B8B"/>
    <w:rsid w:val="0061461A"/>
  </w:style>
  <w:style w:type="paragraph" w:customStyle="1" w:styleId="98032C78354C427392CFB63DB02A6269">
    <w:name w:val="98032C78354C427392CFB63DB02A6269"/>
    <w:rsid w:val="00132488"/>
  </w:style>
  <w:style w:type="paragraph" w:customStyle="1" w:styleId="B08AD101AFEE4629B67DDC49E8461F6C">
    <w:name w:val="B08AD101AFEE4629B67DDC49E8461F6C"/>
    <w:rsid w:val="00132488"/>
  </w:style>
  <w:style w:type="paragraph" w:customStyle="1" w:styleId="5B13DB2FCC3C4AE9AE20869CA15FB2F2">
    <w:name w:val="5B13DB2FCC3C4AE9AE20869CA15FB2F2"/>
    <w:rsid w:val="00132488"/>
  </w:style>
  <w:style w:type="paragraph" w:customStyle="1" w:styleId="F625C1FEBB3C4CA792B4A50137628069">
    <w:name w:val="F625C1FEBB3C4CA792B4A50137628069"/>
    <w:rsid w:val="00132488"/>
  </w:style>
  <w:style w:type="paragraph" w:customStyle="1" w:styleId="8FE1B2FB4E84400A9E32002858B0C8A2">
    <w:name w:val="8FE1B2FB4E84400A9E32002858B0C8A2"/>
    <w:rsid w:val="00132488"/>
  </w:style>
  <w:style w:type="paragraph" w:customStyle="1" w:styleId="8B85B28C9B3C4B7CACD65042B9C718C9">
    <w:name w:val="8B85B28C9B3C4B7CACD65042B9C718C9"/>
    <w:rsid w:val="00132488"/>
  </w:style>
  <w:style w:type="paragraph" w:customStyle="1" w:styleId="DBED78E4841842A98E590122EE585D8F">
    <w:name w:val="DBED78E4841842A98E590122EE585D8F"/>
    <w:rsid w:val="00132488"/>
  </w:style>
  <w:style w:type="paragraph" w:customStyle="1" w:styleId="4F2571B957FA458FA5E2AE545C4177CE">
    <w:name w:val="4F2571B957FA458FA5E2AE545C4177CE"/>
    <w:rsid w:val="00132488"/>
  </w:style>
  <w:style w:type="paragraph" w:customStyle="1" w:styleId="FB1C1C52B5CE49FA92A5F3B852DDE84D">
    <w:name w:val="FB1C1C52B5CE49FA92A5F3B852DDE84D"/>
    <w:rsid w:val="0012171B"/>
  </w:style>
  <w:style w:type="paragraph" w:customStyle="1" w:styleId="75A437B680BD4E72AAA4C89CE5283978">
    <w:name w:val="75A437B680BD4E72AAA4C89CE5283978"/>
    <w:rsid w:val="0012171B"/>
  </w:style>
  <w:style w:type="paragraph" w:customStyle="1" w:styleId="E3B66CC13C2C4AD2AE9F9E734A24ED79">
    <w:name w:val="E3B66CC13C2C4AD2AE9F9E734A24ED79"/>
    <w:rsid w:val="0012171B"/>
  </w:style>
  <w:style w:type="paragraph" w:customStyle="1" w:styleId="592C8663362F4D0FA9AB1E6A5E8F247D">
    <w:name w:val="592C8663362F4D0FA9AB1E6A5E8F247D"/>
    <w:rsid w:val="0012171B"/>
  </w:style>
  <w:style w:type="paragraph" w:customStyle="1" w:styleId="F3F8D3AE8BD94737A97D10195482C105">
    <w:name w:val="F3F8D3AE8BD94737A97D10195482C105"/>
    <w:rsid w:val="0012171B"/>
  </w:style>
  <w:style w:type="paragraph" w:customStyle="1" w:styleId="678F62CB58EF496CB0EB95450E02309D">
    <w:name w:val="678F62CB58EF496CB0EB95450E02309D"/>
    <w:rsid w:val="0012171B"/>
  </w:style>
  <w:style w:type="paragraph" w:customStyle="1" w:styleId="A6A75DC7182D490E9445D53362E5F72D">
    <w:name w:val="A6A75DC7182D490E9445D53362E5F72D"/>
    <w:rsid w:val="0012171B"/>
  </w:style>
  <w:style w:type="paragraph" w:customStyle="1" w:styleId="F8AE44A3F131455F8C3D7337264A2F7E">
    <w:name w:val="F8AE44A3F131455F8C3D7337264A2F7E"/>
    <w:rsid w:val="0012171B"/>
  </w:style>
  <w:style w:type="paragraph" w:customStyle="1" w:styleId="1EAA978BBFA045C6BA1C4497C4C50D57">
    <w:name w:val="1EAA978BBFA045C6BA1C4497C4C50D57"/>
    <w:rsid w:val="0012171B"/>
  </w:style>
  <w:style w:type="paragraph" w:customStyle="1" w:styleId="E7B18A10D9A34D438B1C096EAD86B016">
    <w:name w:val="E7B18A10D9A34D438B1C096EAD86B016"/>
    <w:rsid w:val="00121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9D206F-BB2C-4E14-AC05-E663062A2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174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Fadee Kannah</dc:creator>
  <cp:keywords/>
  <cp:lastModifiedBy>Fadee Kannah</cp:lastModifiedBy>
  <cp:revision>11</cp:revision>
  <cp:lastPrinted>2006-08-01T17:47:00Z</cp:lastPrinted>
  <dcterms:created xsi:type="dcterms:W3CDTF">2017-11-08T05:47:00Z</dcterms:created>
  <dcterms:modified xsi:type="dcterms:W3CDTF">2017-11-20T03:36:00Z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