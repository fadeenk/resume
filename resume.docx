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FB355" w14:textId="77777777" w:rsidR="00C067C5" w:rsidRPr="009427D1" w:rsidRDefault="00BF7BEF" w:rsidP="009427D1">
      <w:pPr>
        <w:pStyle w:val="Heading1"/>
      </w:pPr>
      <w:r w:rsidRPr="009427D1">
        <w:t xml:space="preserve">Fadee </w:t>
      </w:r>
      <w:r w:rsidRPr="009427D1">
        <w:rPr>
          <w:color w:val="009688"/>
        </w:rPr>
        <w:t>Kannah</w:t>
      </w:r>
    </w:p>
    <w:tbl>
      <w:tblPr>
        <w:tblStyle w:val="ResumeTable"/>
        <w:tblW w:w="5000" w:type="pct"/>
        <w:tblCellMar>
          <w:top w:w="0" w:type="dxa"/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11016"/>
      </w:tblGrid>
      <w:tr w:rsidR="0083005E" w:rsidRPr="00843164" w14:paraId="2AED8552" w14:textId="77777777" w:rsidTr="0083005E">
        <w:trPr>
          <w:trHeight w:val="20"/>
          <w:tblHeader/>
        </w:trPr>
        <w:tc>
          <w:tcPr>
            <w:tcW w:w="5000" w:type="pct"/>
          </w:tcPr>
          <w:bookmarkStart w:id="0" w:name="_Hlk498527199"/>
          <w:p w14:paraId="65D802BA" w14:textId="2397636B" w:rsidR="0083005E" w:rsidRPr="00C60D62" w:rsidRDefault="00217527" w:rsidP="00FC6FCC">
            <w:pPr>
              <w:pStyle w:val="ContactInfo"/>
              <w:spacing w:after="0"/>
              <w:ind w:right="0"/>
              <w:jc w:val="center"/>
              <w:rPr>
                <w:color w:val="auto"/>
              </w:rPr>
            </w:pPr>
            <w:r w:rsidRPr="00217527">
              <w:rPr>
                <w:color w:val="25C2A0"/>
              </w:rPr>
              <w:fldChar w:fldCharType="begin"/>
            </w:r>
            <w:r w:rsidRPr="00217527">
              <w:rPr>
                <w:color w:val="25C2A0"/>
              </w:rPr>
              <w:instrText>HYPERLINK "https://mrkannah.com/"</w:instrText>
            </w:r>
            <w:r w:rsidRPr="00217527">
              <w:rPr>
                <w:color w:val="25C2A0"/>
              </w:rPr>
            </w:r>
            <w:r w:rsidRPr="00217527">
              <w:rPr>
                <w:color w:val="25C2A0"/>
              </w:rPr>
              <w:fldChar w:fldCharType="separate"/>
            </w:r>
            <w:r w:rsidR="0083005E" w:rsidRPr="00217527">
              <w:rPr>
                <w:rStyle w:val="Hyperlink"/>
                <w:color w:val="25C2A0"/>
              </w:rPr>
              <w:t>Mr</w:t>
            </w:r>
            <w:r w:rsidR="00BA6BF6" w:rsidRPr="00217527">
              <w:rPr>
                <w:rStyle w:val="Hyperlink"/>
                <w:color w:val="25C2A0"/>
              </w:rPr>
              <w:t>K</w:t>
            </w:r>
            <w:r w:rsidR="0083005E" w:rsidRPr="00217527">
              <w:rPr>
                <w:rStyle w:val="Hyperlink"/>
                <w:color w:val="25C2A0"/>
              </w:rPr>
              <w:t>anna</w:t>
            </w:r>
            <w:r w:rsidR="0083005E" w:rsidRPr="00217527">
              <w:rPr>
                <w:rStyle w:val="Hyperlink"/>
                <w:color w:val="25C2A0"/>
              </w:rPr>
              <w:t>h</w:t>
            </w:r>
            <w:r w:rsidR="0083005E" w:rsidRPr="00217527">
              <w:rPr>
                <w:rStyle w:val="Hyperlink"/>
                <w:color w:val="25C2A0"/>
              </w:rPr>
              <w:t>.com</w:t>
            </w:r>
            <w:r w:rsidRPr="00217527">
              <w:rPr>
                <w:color w:val="25C2A0"/>
              </w:rPr>
              <w:fldChar w:fldCharType="end"/>
            </w:r>
            <w:r w:rsidR="0083005E" w:rsidRPr="004C1F0D">
              <w:rPr>
                <w:color w:val="4FDDBF"/>
              </w:rPr>
              <w:t xml:space="preserve"> </w:t>
            </w:r>
            <w:r w:rsidR="0083005E" w:rsidRPr="00C60D62">
              <w:rPr>
                <w:color w:val="auto"/>
              </w:rPr>
              <w:t>|</w:t>
            </w:r>
            <w:hyperlink r:id="rId11" w:history="1">
              <w:r w:rsidR="0083005E" w:rsidRPr="004C1F0D">
                <w:rPr>
                  <w:rStyle w:val="Hyperlink"/>
                  <w:color w:val="25C2A0"/>
                </w:rPr>
                <w:t>linkedin.com/in/</w:t>
              </w:r>
              <w:proofErr w:type="spellStart"/>
              <w:r w:rsidR="0083005E" w:rsidRPr="004C1F0D">
                <w:rPr>
                  <w:rStyle w:val="Hyperlink"/>
                  <w:color w:val="25C2A0"/>
                </w:rPr>
                <w:t>fadeek</w:t>
              </w:r>
              <w:proofErr w:type="spellEnd"/>
            </w:hyperlink>
            <w:r w:rsidR="0083005E" w:rsidRPr="004C1F0D">
              <w:rPr>
                <w:color w:val="25C2A0"/>
              </w:rPr>
              <w:t xml:space="preserve"> </w:t>
            </w:r>
            <w:r w:rsidR="0083005E" w:rsidRPr="00C60D62">
              <w:rPr>
                <w:color w:val="auto"/>
              </w:rPr>
              <w:t xml:space="preserve">| </w:t>
            </w:r>
            <w:hyperlink r:id="rId12" w:history="1">
              <w:r w:rsidR="0083005E" w:rsidRPr="004C1F0D">
                <w:rPr>
                  <w:rStyle w:val="Hyperlink"/>
                  <w:color w:val="25C2A0"/>
                </w:rPr>
                <w:t>github.com/</w:t>
              </w:r>
              <w:proofErr w:type="spellStart"/>
              <w:r w:rsidR="0083005E" w:rsidRPr="004C1F0D">
                <w:rPr>
                  <w:rStyle w:val="Hyperlink"/>
                  <w:color w:val="25C2A0"/>
                </w:rPr>
                <w:t>fadeenk</w:t>
              </w:r>
              <w:proofErr w:type="spellEnd"/>
            </w:hyperlink>
          </w:p>
        </w:tc>
      </w:tr>
    </w:tbl>
    <w:bookmarkEnd w:id="0" w:displacedByCustomXml="next"/>
    <w:sdt>
      <w:sdtPr>
        <w:alias w:val="Experience heading:"/>
        <w:tag w:val="Experience heading:"/>
        <w:id w:val="899876606"/>
        <w:placeholder>
          <w:docPart w:val="EC4A380B7A2F4F0EA0A8A98D04D237BD"/>
        </w:placeholder>
        <w:temporary/>
        <w:showingPlcHdr/>
      </w:sdtPr>
      <w:sdtContent>
        <w:p w14:paraId="752055E8" w14:textId="77777777" w:rsidR="00843164" w:rsidRPr="00843164" w:rsidRDefault="00843164" w:rsidP="009427D1">
          <w:pPr>
            <w:pStyle w:val="Heading1"/>
          </w:pPr>
          <w:r w:rsidRPr="009427D1">
            <w:rPr>
              <w:sz w:val="32"/>
              <w:szCs w:val="40"/>
            </w:rPr>
            <w:t>Experience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xperience table"/>
      </w:tblPr>
      <w:tblGrid>
        <w:gridCol w:w="9360"/>
      </w:tblGrid>
      <w:tr w:rsidR="00C60D62" w:rsidRPr="00843164" w14:paraId="761999C6" w14:textId="77777777" w:rsidTr="00FC6FCC">
        <w:trPr>
          <w:tblHeader/>
        </w:trPr>
        <w:tc>
          <w:tcPr>
            <w:tcW w:w="5000" w:type="pct"/>
          </w:tcPr>
          <w:p w14:paraId="4F2D2BED" w14:textId="71F0CEF1" w:rsidR="00C60D62" w:rsidRDefault="00C60D62" w:rsidP="00C60D62">
            <w:pPr>
              <w:spacing w:after="0"/>
              <w:ind w:right="0"/>
              <w:rPr>
                <w:b/>
                <w:bCs/>
              </w:rPr>
            </w:pPr>
            <w:r w:rsidRPr="00C60D62">
              <w:rPr>
                <w:b/>
                <w:bCs/>
              </w:rPr>
              <w:t>Founder</w:t>
            </w:r>
            <w:r w:rsidRPr="00843164">
              <w:t>,</w:t>
            </w:r>
            <w:r w:rsidRPr="00C60D62">
              <w:rPr>
                <w:rStyle w:val="Emphasis"/>
                <w:color w:val="009688"/>
              </w:rPr>
              <w:t xml:space="preserve"> </w:t>
            </w:r>
            <w:hyperlink r:id="rId13" w:history="1">
              <w:r w:rsidRPr="004C1F0D">
                <w:rPr>
                  <w:rStyle w:val="Hyperlink"/>
                  <w:i/>
                  <w:iCs/>
                  <w:color w:val="25C2A0"/>
                </w:rPr>
                <w:t>MeetingHero.ai</w:t>
              </w:r>
            </w:hyperlink>
            <w:r w:rsidR="004C1F0D">
              <w:rPr>
                <w:rStyle w:val="Emphasis"/>
                <w:i w:val="0"/>
                <w:iCs w:val="0"/>
                <w:color w:val="009688"/>
              </w:rPr>
              <w:t xml:space="preserve">                                                                                                </w:t>
            </w:r>
            <w:r w:rsidRPr="00C60D62">
              <w:rPr>
                <w:rStyle w:val="Emphasis"/>
                <w:i w:val="0"/>
                <w:iCs w:val="0"/>
              </w:rPr>
              <w:t>November 2024 - Present</w:t>
            </w:r>
          </w:p>
          <w:p w14:paraId="12FB0BA0" w14:textId="169F89DF" w:rsidR="00C60D62" w:rsidRPr="00C60D62" w:rsidRDefault="00C60D62" w:rsidP="00233A2F">
            <w:pPr>
              <w:pStyle w:val="ListBullet"/>
              <w:spacing w:after="0"/>
              <w:ind w:right="0"/>
            </w:pPr>
            <w:r w:rsidRPr="00C60D62">
              <w:t xml:space="preserve">Designed and built AI-powered SaaS platform integrating Google &amp; Microsoft APIs for meeting </w:t>
            </w:r>
            <w:r>
              <w:t xml:space="preserve">preparation and </w:t>
            </w:r>
            <w:r w:rsidRPr="00C60D62">
              <w:t>intelligence</w:t>
            </w:r>
          </w:p>
          <w:p w14:paraId="43F9BB83" w14:textId="0EBC40F4" w:rsidR="00C60D62" w:rsidRPr="00C60D62" w:rsidRDefault="00C60D62" w:rsidP="00233A2F">
            <w:pPr>
              <w:pStyle w:val="ListBullet"/>
              <w:spacing w:after="0"/>
              <w:ind w:right="0"/>
            </w:pPr>
            <w:r w:rsidRPr="00C60D62">
              <w:t xml:space="preserve">Architected scalable cloud infrastructure </w:t>
            </w:r>
            <w:r>
              <w:t>on AWS</w:t>
            </w:r>
            <w:r w:rsidR="008641E0">
              <w:t xml:space="preserve"> </w:t>
            </w:r>
            <w:r w:rsidR="008641E0" w:rsidRPr="008641E0">
              <w:t>ensuring high availability and performance</w:t>
            </w:r>
          </w:p>
          <w:p w14:paraId="5E9B67E1" w14:textId="1CCCB3DD" w:rsidR="00C60D62" w:rsidRPr="00C60D62" w:rsidRDefault="00C60D62" w:rsidP="00233A2F">
            <w:pPr>
              <w:pStyle w:val="ListBullet"/>
              <w:spacing w:after="0"/>
              <w:ind w:right="0"/>
            </w:pPr>
            <w:r w:rsidRPr="00C60D62">
              <w:t>Implemented secure authentication, calendar integrations, and automated workflows</w:t>
            </w:r>
          </w:p>
          <w:p w14:paraId="40541E42" w14:textId="713EBBEC" w:rsidR="00C60D62" w:rsidRPr="00C60D62" w:rsidRDefault="00C60D62" w:rsidP="00233A2F">
            <w:pPr>
              <w:pStyle w:val="ListBullet"/>
              <w:spacing w:after="0"/>
              <w:ind w:right="0"/>
            </w:pPr>
            <w:r w:rsidRPr="00C60D62">
              <w:t xml:space="preserve">Deployed AI-powered data pipeline </w:t>
            </w:r>
            <w:r w:rsidR="008641E0" w:rsidRPr="008641E0">
              <w:t>for delivering actionable insights and improving decision-making</w:t>
            </w:r>
          </w:p>
        </w:tc>
      </w:tr>
      <w:tr w:rsidR="009121C1" w:rsidRPr="00843164" w14:paraId="39FBBB9E" w14:textId="77777777" w:rsidTr="00FC6FCC">
        <w:trPr>
          <w:tblHeader/>
        </w:trPr>
        <w:tc>
          <w:tcPr>
            <w:tcW w:w="5000" w:type="pct"/>
          </w:tcPr>
          <w:p w14:paraId="09597724" w14:textId="5C722F17" w:rsidR="009121C1" w:rsidRPr="00D949E9" w:rsidRDefault="009121C1" w:rsidP="00B64033">
            <w:pPr>
              <w:spacing w:after="0"/>
              <w:ind w:right="0"/>
            </w:pPr>
            <w:r>
              <w:rPr>
                <w:b/>
                <w:bCs/>
              </w:rPr>
              <w:t>Founder</w:t>
            </w:r>
            <w:r w:rsidRPr="00843164">
              <w:t>, </w:t>
            </w:r>
            <w:r w:rsidRPr="0083005E">
              <w:rPr>
                <w:rStyle w:val="Emphasis"/>
                <w:color w:val="009688"/>
              </w:rPr>
              <w:t>K</w:t>
            </w:r>
            <w:r>
              <w:rPr>
                <w:rStyle w:val="Emphasis"/>
                <w:color w:val="009688"/>
              </w:rPr>
              <w:t>annah Consulting and Software Services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                   </w:t>
            </w:r>
            <w:r>
              <w:rPr>
                <w:rStyle w:val="Emphasis"/>
                <w:i w:val="0"/>
                <w:iCs w:val="0"/>
              </w:rPr>
              <w:t xml:space="preserve">      </w:t>
            </w:r>
            <w:r w:rsidRPr="0083005E">
              <w:rPr>
                <w:rStyle w:val="Emphasis"/>
                <w:i w:val="0"/>
                <w:iCs w:val="0"/>
              </w:rPr>
              <w:t xml:space="preserve">  </w:t>
            </w:r>
            <w:r w:rsidR="00C60D62">
              <w:rPr>
                <w:rStyle w:val="Emphasis"/>
                <w:i w:val="0"/>
                <w:iCs w:val="0"/>
              </w:rPr>
              <w:t xml:space="preserve"> </w:t>
            </w:r>
            <w:r w:rsidRPr="0083005E">
              <w:rPr>
                <w:rStyle w:val="Emphasis"/>
                <w:i w:val="0"/>
                <w:iCs w:val="0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August 2015 - Present</w:t>
            </w:r>
          </w:p>
          <w:p w14:paraId="6740BF67" w14:textId="71C539F8" w:rsidR="009121C1" w:rsidRPr="009121C1" w:rsidRDefault="009121C1" w:rsidP="00B64033">
            <w:pPr>
              <w:pStyle w:val="pv-entitydescription"/>
              <w:numPr>
                <w:ilvl w:val="0"/>
                <w:numId w:val="19"/>
              </w:numPr>
              <w:spacing w:before="0" w:beforeAutospacing="0" w:after="0" w:afterAutospacing="0"/>
              <w:ind w:left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9121C1">
              <w:rPr>
                <w:rFonts w:asciiTheme="minorHAnsi" w:eastAsiaTheme="minorHAnsi" w:hAnsiTheme="minorHAnsi" w:cstheme="minorBidi"/>
                <w:color w:val="595959" w:themeColor="text1" w:themeTint="A6"/>
                <w:sz w:val="22"/>
                <w:szCs w:val="22"/>
                <w:lang w:eastAsia="ja-JP"/>
              </w:rPr>
              <w:t>Providing consulting services to businesses &amp; Individuals</w:t>
            </w:r>
          </w:p>
        </w:tc>
      </w:tr>
      <w:tr w:rsidR="00D949E9" w:rsidRPr="00843164" w14:paraId="629D5282" w14:textId="77777777" w:rsidTr="00FC6FCC">
        <w:trPr>
          <w:tblHeader/>
        </w:trPr>
        <w:tc>
          <w:tcPr>
            <w:tcW w:w="5000" w:type="pct"/>
          </w:tcPr>
          <w:p w14:paraId="18D1AC37" w14:textId="7B012271" w:rsidR="009121C1" w:rsidRPr="00D949E9" w:rsidRDefault="009121C1" w:rsidP="009121C1">
            <w:pPr>
              <w:ind w:right="0"/>
            </w:pPr>
            <w:r w:rsidRPr="0083005E">
              <w:rPr>
                <w:b/>
                <w:bCs/>
              </w:rPr>
              <w:t>Chief Technology Officer</w:t>
            </w:r>
            <w:r w:rsidRPr="00843164">
              <w:t>, </w:t>
            </w:r>
            <w:r w:rsidRPr="0083005E">
              <w:rPr>
                <w:i/>
                <w:iCs/>
                <w:color w:val="009688"/>
              </w:rPr>
              <w:t>Course</w:t>
            </w:r>
            <w:r w:rsidRPr="0083005E">
              <w:rPr>
                <w:rStyle w:val="Emphasis"/>
                <w:color w:val="009688"/>
              </w:rPr>
              <w:t xml:space="preserve"> Key</w:t>
            </w:r>
            <w:r>
              <w:rPr>
                <w:rStyle w:val="Emphasis"/>
                <w:color w:val="009688"/>
              </w:rPr>
              <w:t>,</w:t>
            </w:r>
            <w:r w:rsidRPr="0083005E">
              <w:rPr>
                <w:rStyle w:val="Emphasis"/>
                <w:color w:val="009688"/>
              </w:rPr>
              <w:t xml:space="preserve"> Inc.</w:t>
            </w:r>
            <w:r w:rsidRPr="0083005E">
              <w:rPr>
                <w:rStyle w:val="Emphasis"/>
                <w:i w:val="0"/>
                <w:iCs w:val="0"/>
                <w:color w:val="009688"/>
              </w:rPr>
              <w:t xml:space="preserve">                   </w:t>
            </w:r>
            <w:r w:rsidRPr="0083005E">
              <w:rPr>
                <w:rStyle w:val="Emphasis"/>
                <w:i w:val="0"/>
                <w:iCs w:val="0"/>
              </w:rPr>
              <w:t xml:space="preserve">                                      </w:t>
            </w:r>
            <w:r>
              <w:rPr>
                <w:rStyle w:val="Emphasis"/>
                <w:i w:val="0"/>
                <w:iCs w:val="0"/>
              </w:rPr>
              <w:t xml:space="preserve">August 2014 </w:t>
            </w:r>
            <w:r w:rsidR="00C60D62">
              <w:rPr>
                <w:rStyle w:val="Emphasis"/>
                <w:i w:val="0"/>
                <w:iCs w:val="0"/>
              </w:rPr>
              <w:t>-</w:t>
            </w:r>
            <w:r>
              <w:rPr>
                <w:rStyle w:val="Emphasis"/>
                <w:i w:val="0"/>
                <w:iCs w:val="0"/>
              </w:rPr>
              <w:t xml:space="preserve"> </w:t>
            </w:r>
            <w:r w:rsidR="00C60D62">
              <w:rPr>
                <w:rStyle w:val="Emphasis"/>
                <w:i w:val="0"/>
                <w:iCs w:val="0"/>
              </w:rPr>
              <w:t>September 2025</w:t>
            </w:r>
          </w:p>
          <w:p w14:paraId="3EC868F6" w14:textId="3461D834" w:rsidR="009121C1" w:rsidRDefault="009121C1" w:rsidP="009121C1">
            <w:pPr>
              <w:pStyle w:val="ListBullet"/>
              <w:numPr>
                <w:ilvl w:val="0"/>
                <w:numId w:val="0"/>
              </w:numPr>
              <w:ind w:right="0"/>
            </w:pPr>
            <w:r>
              <w:t xml:space="preserve">Joined CourseKey as a technical co-founder. Helped take it from conception to </w:t>
            </w:r>
            <w:r w:rsidR="00C60D62">
              <w:t>acquisition</w:t>
            </w:r>
            <w:r>
              <w:t xml:space="preserve">. </w:t>
            </w:r>
          </w:p>
          <w:p w14:paraId="5F67D7AF" w14:textId="4DA6FAFD" w:rsidR="00065D3D" w:rsidRDefault="00031C84" w:rsidP="00031C84">
            <w:pPr>
              <w:pStyle w:val="ListBullet"/>
              <w:spacing w:after="0"/>
              <w:ind w:right="0"/>
            </w:pPr>
            <w:r>
              <w:t>Led and scaled</w:t>
            </w:r>
            <w:r w:rsidR="00065D3D">
              <w:t xml:space="preserve"> the engineering team from 2 students to </w:t>
            </w:r>
            <w:r w:rsidR="00233A2F">
              <w:t>30</w:t>
            </w:r>
            <w:r w:rsidR="00065D3D">
              <w:t xml:space="preserve"> professional engineers</w:t>
            </w:r>
            <w:r w:rsidR="008641E0">
              <w:t xml:space="preserve">, </w:t>
            </w:r>
            <w:r w:rsidR="008641E0" w:rsidRPr="008641E0">
              <w:t>fostering a culture of innovation and collaboration</w:t>
            </w:r>
            <w:r w:rsidR="008641E0">
              <w:t xml:space="preserve"> (in person and remotely)</w:t>
            </w:r>
          </w:p>
          <w:p w14:paraId="0FEFDEBA" w14:textId="77777777" w:rsidR="008641E0" w:rsidRDefault="008641E0" w:rsidP="00233A2F">
            <w:pPr>
              <w:pStyle w:val="ListBullet"/>
              <w:spacing w:after="0"/>
              <w:ind w:right="0"/>
            </w:pPr>
            <w:r w:rsidRPr="008641E0">
              <w:t>Designed and deployed a scalable, multi-tenant SaaS architecture on AWS, supporting 50K+ concurrent users with 99.9% uptime</w:t>
            </w:r>
            <w:r w:rsidRPr="008641E0">
              <w:t xml:space="preserve"> </w:t>
            </w:r>
          </w:p>
          <w:p w14:paraId="43A09220" w14:textId="1A497A91" w:rsidR="00233A2F" w:rsidRDefault="00233A2F" w:rsidP="00233A2F">
            <w:pPr>
              <w:pStyle w:val="ListBullet"/>
              <w:spacing w:after="0"/>
              <w:ind w:right="0"/>
            </w:pPr>
            <w:r>
              <w:t>Designed CI/CD pipelines and DevOps practices (Jenkins/GitHub Actions)</w:t>
            </w:r>
          </w:p>
          <w:p w14:paraId="635DC24F" w14:textId="276D6BFE" w:rsidR="00233A2F" w:rsidRDefault="00233A2F" w:rsidP="00233A2F">
            <w:pPr>
              <w:pStyle w:val="ListBullet"/>
              <w:spacing w:after="0"/>
              <w:ind w:right="0"/>
            </w:pPr>
            <w:r>
              <w:t>Oversaw data architecture handling millions of student attendance records</w:t>
            </w:r>
          </w:p>
          <w:p w14:paraId="42FB6C4E" w14:textId="77777777" w:rsidR="00DB0163" w:rsidRDefault="004D58BE" w:rsidP="004F3899">
            <w:pPr>
              <w:pStyle w:val="ListBullet"/>
              <w:spacing w:after="0"/>
              <w:ind w:right="0"/>
            </w:pPr>
            <w:r>
              <w:t>Patented algorithm</w:t>
            </w:r>
            <w:r w:rsidR="00031C84">
              <w:t>s</w:t>
            </w:r>
            <w:r>
              <w:t xml:space="preserve"> for </w:t>
            </w:r>
            <w:r w:rsidR="00031C84">
              <w:t>verifying participation in a meeting</w:t>
            </w:r>
            <w:r>
              <w:t xml:space="preserve"> location </w:t>
            </w:r>
            <w:r w:rsidR="00031C84">
              <w:t>via sound and geo location</w:t>
            </w:r>
          </w:p>
          <w:p w14:paraId="4276CCD8" w14:textId="25A91836" w:rsidR="005E31CA" w:rsidRPr="00843164" w:rsidRDefault="004F3899" w:rsidP="00233A2F">
            <w:pPr>
              <w:pStyle w:val="ListBullet"/>
              <w:spacing w:after="0"/>
              <w:ind w:right="0"/>
            </w:pPr>
            <w:r>
              <w:t>Built complex user attendance and hours tracking system</w:t>
            </w:r>
          </w:p>
        </w:tc>
      </w:tr>
      <w:tr w:rsidR="00D6210D" w:rsidRPr="00843164" w14:paraId="58C97041" w14:textId="77777777" w:rsidTr="00FC6FCC">
        <w:trPr>
          <w:tblHeader/>
        </w:trPr>
        <w:tc>
          <w:tcPr>
            <w:tcW w:w="5000" w:type="pct"/>
          </w:tcPr>
          <w:p w14:paraId="48732F7A" w14:textId="50DDA865" w:rsidR="00D6210D" w:rsidRDefault="00EB6919" w:rsidP="00830D26">
            <w:pPr>
              <w:ind w:right="0"/>
            </w:pPr>
            <w:r>
              <w:rPr>
                <w:b/>
                <w:bCs/>
              </w:rPr>
              <w:t>Independent Developer and Consultant</w:t>
            </w:r>
            <w:r w:rsidR="00D6210D">
              <w:t xml:space="preserve">, </w:t>
            </w:r>
            <w:r>
              <w:rPr>
                <w:i/>
                <w:iCs/>
                <w:color w:val="009688"/>
              </w:rPr>
              <w:t>Freelance</w:t>
            </w:r>
            <w:r w:rsidR="00D6210D" w:rsidRPr="0064590B">
              <w:rPr>
                <w:i/>
                <w:iCs/>
                <w:color w:val="009688"/>
              </w:rPr>
              <w:t xml:space="preserve">    </w:t>
            </w:r>
            <w:r w:rsidR="00D6210D">
              <w:rPr>
                <w:i/>
                <w:iCs/>
                <w:color w:val="009688"/>
              </w:rPr>
              <w:t xml:space="preserve">                               </w:t>
            </w:r>
            <w:r w:rsidR="00D6210D" w:rsidRPr="0064590B">
              <w:rPr>
                <w:i/>
                <w:iCs/>
                <w:color w:val="009688"/>
              </w:rPr>
              <w:t xml:space="preserve">    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9427D1">
              <w:rPr>
                <w:i/>
                <w:iCs/>
                <w:color w:val="009688"/>
              </w:rPr>
              <w:t xml:space="preserve">      </w:t>
            </w:r>
            <w:r w:rsidR="00D6210D">
              <w:rPr>
                <w:i/>
                <w:iCs/>
                <w:color w:val="009688"/>
              </w:rPr>
              <w:t xml:space="preserve">  </w:t>
            </w:r>
            <w:r w:rsidR="009121C1">
              <w:rPr>
                <w:i/>
                <w:iCs/>
                <w:color w:val="009688"/>
              </w:rPr>
              <w:t xml:space="preserve"> </w:t>
            </w:r>
            <w:r w:rsidR="00D6210D">
              <w:rPr>
                <w:i/>
                <w:iCs/>
                <w:color w:val="009688"/>
              </w:rPr>
              <w:t xml:space="preserve"> </w:t>
            </w:r>
            <w:r w:rsidR="00D6210D" w:rsidRPr="0064590B">
              <w:rPr>
                <w:i/>
                <w:iCs/>
                <w:color w:val="009688"/>
              </w:rPr>
              <w:t xml:space="preserve"> </w:t>
            </w:r>
            <w:r>
              <w:rPr>
                <w:rStyle w:val="Emphasis"/>
                <w:i w:val="0"/>
                <w:iCs w:val="0"/>
              </w:rPr>
              <w:t>March</w:t>
            </w:r>
            <w:r w:rsidR="00D6210D" w:rsidRPr="00631D82">
              <w:rPr>
                <w:rStyle w:val="Emphasis"/>
                <w:i w:val="0"/>
                <w:iCs w:val="0"/>
              </w:rPr>
              <w:t xml:space="preserve"> 2014 – </w:t>
            </w:r>
            <w:r w:rsidR="009121C1">
              <w:rPr>
                <w:rStyle w:val="Emphasis"/>
                <w:i w:val="0"/>
                <w:iCs w:val="0"/>
              </w:rPr>
              <w:t>May 2015</w:t>
            </w:r>
          </w:p>
          <w:p w14:paraId="05F12487" w14:textId="77777777" w:rsidR="00D6210D" w:rsidRDefault="00EB6919" w:rsidP="00830D26">
            <w:pPr>
              <w:ind w:right="0"/>
            </w:pPr>
            <w:r>
              <w:t>Started my own software development busine</w:t>
            </w:r>
            <w:r w:rsidR="00935D72">
              <w:t>ss where I work</w:t>
            </w:r>
            <w:r>
              <w:t xml:space="preserve"> on </w:t>
            </w:r>
            <w:r w:rsidR="00935D72">
              <w:t xml:space="preserve">personal </w:t>
            </w:r>
            <w:r>
              <w:t>projects and provid</w:t>
            </w:r>
            <w:r w:rsidR="00935D72">
              <w:t xml:space="preserve">e </w:t>
            </w:r>
            <w:r>
              <w:t xml:space="preserve">my services to </w:t>
            </w:r>
            <w:r w:rsidR="00935D72">
              <w:t>other businesses.</w:t>
            </w:r>
          </w:p>
          <w:p w14:paraId="0F131448" w14:textId="77777777" w:rsidR="009427D1" w:rsidRPr="009427D1" w:rsidRDefault="009427D1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Warframe Farmer Assistant, </w:t>
            </w:r>
            <w:r w:rsidRPr="006350B7">
              <w:rPr>
                <w:i/>
                <w:iCs/>
                <w:color w:val="009688"/>
                <w:sz w:val="20"/>
                <w:szCs w:val="20"/>
              </w:rPr>
              <w:t>Kannah Software Services</w:t>
            </w:r>
            <w:r>
              <w:rPr>
                <w:b/>
                <w:bCs/>
                <w:sz w:val="20"/>
                <w:szCs w:val="20"/>
              </w:rPr>
              <w:t xml:space="preserve">                                                    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July 2014 – September 2014</w:t>
            </w:r>
          </w:p>
          <w:p w14:paraId="69FDBB56" w14:textId="77777777" w:rsidR="004F3899" w:rsidRPr="004F3899" w:rsidRDefault="004F3899" w:rsidP="004F3899">
            <w:pPr>
              <w:pStyle w:val="ListParagraph"/>
              <w:numPr>
                <w:ilvl w:val="0"/>
                <w:numId w:val="18"/>
              </w:numPr>
              <w:ind w:left="90" w:right="0" w:hanging="90"/>
              <w:rPr>
                <w:rStyle w:val="Emphasis"/>
                <w:i w:val="0"/>
                <w:iCs w:val="0"/>
                <w:color w:val="595959" w:themeColor="text1" w:themeTint="A6"/>
                <w:sz w:val="20"/>
                <w:szCs w:val="20"/>
              </w:rPr>
            </w:pPr>
            <w:r w:rsidRPr="004F3899">
              <w:rPr>
                <w:b/>
                <w:bCs/>
                <w:sz w:val="20"/>
                <w:szCs w:val="20"/>
              </w:rPr>
              <w:t>Database Architecture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S&amp;T Auto Repair                                    </w:t>
            </w:r>
            <w:r>
              <w:rPr>
                <w:i/>
                <w:iCs/>
                <w:color w:val="009688"/>
                <w:sz w:val="20"/>
                <w:szCs w:val="20"/>
              </w:rPr>
              <w:t xml:space="preserve">                  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>June 2014 – July 2014</w:t>
            </w:r>
          </w:p>
          <w:p w14:paraId="4608C063" w14:textId="77777777" w:rsidR="009427D1" w:rsidRPr="004F3899" w:rsidRDefault="004F3899" w:rsidP="009427D1">
            <w:pPr>
              <w:pStyle w:val="ListParagraph"/>
              <w:numPr>
                <w:ilvl w:val="0"/>
                <w:numId w:val="18"/>
              </w:numPr>
              <w:ind w:left="90" w:right="0" w:hanging="90"/>
            </w:pPr>
            <w:r w:rsidRPr="004F3899">
              <w:rPr>
                <w:b/>
                <w:bCs/>
                <w:sz w:val="20"/>
                <w:szCs w:val="20"/>
              </w:rPr>
              <w:t>Web Development Consultant</w:t>
            </w:r>
            <w:r w:rsidRPr="004F3899">
              <w:rPr>
                <w:sz w:val="20"/>
                <w:szCs w:val="20"/>
              </w:rPr>
              <w:t xml:space="preserve">, </w:t>
            </w:r>
            <w:r w:rsidRPr="004F3899">
              <w:rPr>
                <w:i/>
                <w:iCs/>
                <w:color w:val="009688"/>
                <w:sz w:val="20"/>
                <w:szCs w:val="20"/>
              </w:rPr>
              <w:t>SDSU MESA Engineering Program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    </w:t>
            </w:r>
            <w:r>
              <w:rPr>
                <w:rStyle w:val="Emphasis"/>
                <w:color w:val="009688"/>
                <w:sz w:val="20"/>
                <w:szCs w:val="20"/>
              </w:rPr>
              <w:t xml:space="preserve">              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      </w:t>
            </w:r>
            <w:r w:rsidR="009427D1" w:rsidRPr="004F3899">
              <w:rPr>
                <w:i/>
                <w:iCs/>
                <w:color w:val="009688"/>
                <w:sz w:val="20"/>
                <w:szCs w:val="20"/>
              </w:rPr>
              <w:t xml:space="preserve">     </w:t>
            </w:r>
            <w:r w:rsidR="009427D1">
              <w:rPr>
                <w:i/>
                <w:iCs/>
                <w:color w:val="009688"/>
                <w:sz w:val="20"/>
                <w:szCs w:val="20"/>
              </w:rPr>
              <w:t xml:space="preserve">  </w:t>
            </w:r>
            <w:r w:rsidRPr="004F3899">
              <w:rPr>
                <w:rStyle w:val="Emphasis"/>
                <w:color w:val="009688"/>
                <w:sz w:val="20"/>
                <w:szCs w:val="20"/>
              </w:rPr>
              <w:t xml:space="preserve">   </w:t>
            </w:r>
            <w:r w:rsidRPr="006350B7">
              <w:rPr>
                <w:rStyle w:val="Emphasis"/>
                <w:i w:val="0"/>
                <w:iCs w:val="0"/>
                <w:sz w:val="20"/>
                <w:szCs w:val="20"/>
              </w:rPr>
              <w:t>June</w:t>
            </w:r>
            <w:r w:rsidRPr="004F3899">
              <w:rPr>
                <w:rStyle w:val="Emphasis"/>
                <w:i w:val="0"/>
                <w:iCs w:val="0"/>
                <w:sz w:val="20"/>
                <w:szCs w:val="20"/>
              </w:rPr>
              <w:t xml:space="preserve"> 2014 – July 2014</w:t>
            </w:r>
          </w:p>
        </w:tc>
      </w:tr>
    </w:tbl>
    <w:p w14:paraId="0B1B55CC" w14:textId="77777777" w:rsidR="00843164" w:rsidRPr="009427D1" w:rsidRDefault="00783815" w:rsidP="009427D1">
      <w:pPr>
        <w:pStyle w:val="Heading1"/>
        <w:rPr>
          <w:sz w:val="32"/>
          <w:szCs w:val="40"/>
        </w:rPr>
      </w:pPr>
      <w:r w:rsidRPr="009427D1">
        <w:rPr>
          <w:sz w:val="32"/>
          <w:szCs w:val="40"/>
        </w:rPr>
        <w:t>Key</w:t>
      </w:r>
      <w:r w:rsidR="00F32D09" w:rsidRPr="009427D1">
        <w:rPr>
          <w:sz w:val="32"/>
          <w:szCs w:val="40"/>
        </w:rPr>
        <w:t xml:space="preserve"> Strengths</w:t>
      </w:r>
    </w:p>
    <w:p w14:paraId="415CEEA6" w14:textId="3A36078A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Architecture &amp; Strategy:</w:t>
      </w:r>
      <w:r w:rsidRPr="00AC3115">
        <w:t xml:space="preserve"> Expert in designing scalable, secure, and resilient distributed systems, balancing performance, cost, and reliability.</w:t>
      </w:r>
    </w:p>
    <w:p w14:paraId="10C5107B" w14:textId="05377E84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Technical Leadership:</w:t>
      </w:r>
      <w:r w:rsidRPr="00AC3115">
        <w:t xml:space="preserve"> Proven ability to lead engineering teams, mentor developers, and drive system-wide architecture decisions</w:t>
      </w:r>
      <w:r>
        <w:t xml:space="preserve"> in person and remotely</w:t>
      </w:r>
      <w:r w:rsidRPr="00AC3115">
        <w:t>.</w:t>
      </w:r>
    </w:p>
    <w:p w14:paraId="2AB5EF0D" w14:textId="46C1497A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Innovation &amp; Execution:</w:t>
      </w:r>
      <w:r w:rsidRPr="00AC3115">
        <w:t xml:space="preserve"> Track record of delivering patented solutions, shipping complex SaaS products, and integrating cutting-edge technologies.</w:t>
      </w:r>
    </w:p>
    <w:p w14:paraId="0C38082A" w14:textId="20A0A077" w:rsidR="00AC3115" w:rsidRPr="00AC3115" w:rsidRDefault="00AC3115" w:rsidP="00AC3115">
      <w:pPr>
        <w:spacing w:after="0"/>
        <w:ind w:right="0"/>
      </w:pPr>
      <w:r w:rsidRPr="00AC3115">
        <w:rPr>
          <w:b/>
          <w:bCs/>
          <w:color w:val="009688"/>
          <w:lang w:eastAsia="en-US"/>
        </w:rPr>
        <w:t>Process &amp; Delivery:</w:t>
      </w:r>
      <w:r w:rsidRPr="00AC3115">
        <w:t xml:space="preserve"> Skilled in Agile development, CI/CD, and data-driven decision-making to ensure efficient execution and continuous improvement.</w:t>
      </w:r>
    </w:p>
    <w:p w14:paraId="53468FCD" w14:textId="1120CD20" w:rsidR="00AC3115" w:rsidRPr="00F32D09" w:rsidRDefault="00AC3115" w:rsidP="00AC3115">
      <w:pPr>
        <w:pStyle w:val="ResumeHeader"/>
        <w:rPr>
          <w:rFonts w:asciiTheme="majorHAnsi" w:hAnsiTheme="majorHAnsi" w:cstheme="majorHAnsi"/>
        </w:rPr>
      </w:pPr>
      <w:r w:rsidRPr="00AC3115">
        <w:rPr>
          <w:rFonts w:asciiTheme="majorHAnsi" w:hAnsiTheme="majorHAnsi" w:cstheme="majorHAnsi"/>
          <w:sz w:val="32"/>
          <w:szCs w:val="32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C3115" w:rsidRPr="00485006" w14:paraId="1F3B6116" w14:textId="77777777" w:rsidTr="00D6414A">
        <w:tc>
          <w:tcPr>
            <w:tcW w:w="9360" w:type="dxa"/>
          </w:tcPr>
          <w:p w14:paraId="5BD7B17D" w14:textId="23195427" w:rsidR="00AC3115" w:rsidRPr="00AC3115" w:rsidRDefault="00AC3115" w:rsidP="00AC3115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FC6FCC">
              <w:rPr>
                <w:b/>
                <w:bCs/>
                <w:color w:val="009688"/>
                <w:sz w:val="22"/>
              </w:rPr>
              <w:t>Languages</w:t>
            </w:r>
            <w:r w:rsidR="00FC6FCC">
              <w:rPr>
                <w:b/>
                <w:bCs/>
                <w:color w:val="009688"/>
                <w:sz w:val="22"/>
              </w:rPr>
              <w:t>: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Node.js,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>TypeScript</w:t>
            </w:r>
            <w:r>
              <w:rPr>
                <w:color w:val="595959" w:themeColor="text1" w:themeTint="A6"/>
                <w:sz w:val="22"/>
                <w:lang w:eastAsia="ja-JP"/>
              </w:rPr>
              <w:t>,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Python </w:t>
            </w:r>
          </w:p>
          <w:p w14:paraId="13604D20" w14:textId="1833FADA" w:rsidR="00AC3115" w:rsidRPr="00AC3115" w:rsidRDefault="00AC3115" w:rsidP="00AC3115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AC3115">
              <w:rPr>
                <w:color w:val="595959" w:themeColor="text1" w:themeTint="A6"/>
                <w:sz w:val="22"/>
                <w:lang w:eastAsia="ja-JP"/>
              </w:rPr>
              <w:t>Cloud Platforms: AWS</w:t>
            </w:r>
            <w:r w:rsidR="00FC6FCC">
              <w:rPr>
                <w:color w:val="595959" w:themeColor="text1" w:themeTint="A6"/>
                <w:sz w:val="22"/>
                <w:lang w:eastAsia="ja-JP"/>
              </w:rPr>
              <w:t>,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Azure</w:t>
            </w:r>
            <w:r w:rsidR="00FC6FCC">
              <w:rPr>
                <w:color w:val="595959" w:themeColor="text1" w:themeTint="A6"/>
                <w:sz w:val="22"/>
                <w:lang w:eastAsia="ja-JP"/>
              </w:rPr>
              <w:t>,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GCP</w:t>
            </w:r>
          </w:p>
          <w:p w14:paraId="4D7BBAF1" w14:textId="0149A838" w:rsidR="00AC3115" w:rsidRPr="00AC3115" w:rsidRDefault="00AC3115" w:rsidP="00AC3115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FC6FCC">
              <w:rPr>
                <w:b/>
                <w:bCs/>
                <w:color w:val="009688"/>
                <w:sz w:val="22"/>
              </w:rPr>
              <w:t>DevOps / Infra: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Docker, Terraform, CI/CD</w:t>
            </w:r>
          </w:p>
          <w:p w14:paraId="4D4AE1EA" w14:textId="4220F448" w:rsidR="00AC3115" w:rsidRDefault="00AC3115" w:rsidP="00AC3115">
            <w:pPr>
              <w:pStyle w:val="Location"/>
              <w:ind w:left="0" w:right="-114"/>
              <w:rPr>
                <w:color w:val="595959" w:themeColor="text1" w:themeTint="A6"/>
                <w:sz w:val="22"/>
                <w:lang w:eastAsia="ja-JP"/>
              </w:rPr>
            </w:pPr>
            <w:r w:rsidRPr="00FC6FCC">
              <w:rPr>
                <w:b/>
                <w:bCs/>
                <w:color w:val="009688"/>
                <w:sz w:val="22"/>
              </w:rPr>
              <w:t>Data &amp; Architecture: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 xml:space="preserve"> Microservices, Multi-tenant SaaS</w:t>
            </w:r>
            <w:r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AC3115">
              <w:rPr>
                <w:color w:val="595959" w:themeColor="text1" w:themeTint="A6"/>
                <w:sz w:val="22"/>
                <w:lang w:eastAsia="ja-JP"/>
              </w:rPr>
              <w:t>Event-driven architecture, Databases (SQL/NoSQL)</w:t>
            </w:r>
          </w:p>
          <w:p w14:paraId="55079712" w14:textId="14FC3FD7" w:rsidR="00FC6FCC" w:rsidRPr="00AC3115" w:rsidRDefault="00FC6FCC" w:rsidP="00AC3115">
            <w:pPr>
              <w:pStyle w:val="Location"/>
              <w:ind w:left="0" w:right="-114"/>
              <w:rPr>
                <w:color w:val="404040" w:themeColor="text1" w:themeTint="BF"/>
                <w:sz w:val="22"/>
              </w:rPr>
            </w:pPr>
            <w:r w:rsidRPr="00FC6FCC">
              <w:rPr>
                <w:b/>
                <w:bCs/>
                <w:color w:val="009688"/>
                <w:sz w:val="22"/>
              </w:rPr>
              <w:t>Security &amp; Compliance:</w:t>
            </w:r>
            <w:r w:rsidRPr="00FC6FCC">
              <w:rPr>
                <w:color w:val="595959" w:themeColor="text1" w:themeTint="A6"/>
                <w:sz w:val="22"/>
                <w:lang w:eastAsia="ja-JP"/>
              </w:rPr>
              <w:t xml:space="preserve"> </w:t>
            </w:r>
            <w:r w:rsidRPr="00FC6FCC">
              <w:rPr>
                <w:color w:val="595959" w:themeColor="text1" w:themeTint="A6"/>
                <w:sz w:val="22"/>
                <w:lang w:eastAsia="ja-JP"/>
              </w:rPr>
              <w:t>OAuth2, OpenID Connect, SAML</w:t>
            </w:r>
            <w:r w:rsidRPr="00FC6FCC">
              <w:rPr>
                <w:color w:val="595959" w:themeColor="text1" w:themeTint="A6"/>
                <w:sz w:val="22"/>
                <w:lang w:eastAsia="ja-JP"/>
              </w:rPr>
              <w:t xml:space="preserve">, </w:t>
            </w:r>
            <w:r w:rsidRPr="00FC6FCC">
              <w:rPr>
                <w:color w:val="595959" w:themeColor="text1" w:themeTint="A6"/>
                <w:sz w:val="22"/>
                <w:lang w:eastAsia="ja-JP"/>
              </w:rPr>
              <w:t xml:space="preserve">Identity management, </w:t>
            </w:r>
            <w:r w:rsidRPr="00FC6FCC">
              <w:rPr>
                <w:color w:val="595959" w:themeColor="text1" w:themeTint="A6"/>
                <w:sz w:val="22"/>
                <w:lang w:eastAsia="ja-JP"/>
              </w:rPr>
              <w:t>SOC, FERPA</w:t>
            </w:r>
          </w:p>
        </w:tc>
      </w:tr>
    </w:tbl>
    <w:p w14:paraId="6EC738FE" w14:textId="77777777" w:rsidR="00AC3115" w:rsidRPr="00F32D09" w:rsidRDefault="00AC3115" w:rsidP="00AC3115">
      <w:pPr>
        <w:pStyle w:val="ResumeHeader"/>
        <w:rPr>
          <w:rFonts w:asciiTheme="majorHAnsi" w:hAnsiTheme="majorHAnsi" w:cstheme="majorHAnsi"/>
        </w:rPr>
      </w:pPr>
      <w:r w:rsidRPr="00F32D09">
        <w:rPr>
          <w:rFonts w:asciiTheme="majorHAnsi" w:hAnsiTheme="majorHAnsi" w:cstheme="majorHAnsi"/>
          <w:sz w:val="32"/>
          <w:szCs w:val="32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C3115" w:rsidRPr="00485006" w14:paraId="65004266" w14:textId="77777777" w:rsidTr="00D6414A">
        <w:tc>
          <w:tcPr>
            <w:tcW w:w="9360" w:type="dxa"/>
          </w:tcPr>
          <w:p w14:paraId="6BE255BE" w14:textId="77777777" w:rsidR="00AC3115" w:rsidRPr="00B64033" w:rsidRDefault="00AC3115" w:rsidP="00D6414A">
            <w:pPr>
              <w:pStyle w:val="Location"/>
              <w:ind w:left="0" w:right="-114"/>
              <w:rPr>
                <w:color w:val="404040" w:themeColor="text1" w:themeTint="BF"/>
                <w:sz w:val="22"/>
              </w:rPr>
            </w:pPr>
            <w:r w:rsidRPr="00485006">
              <w:rPr>
                <w:b/>
                <w:bCs/>
                <w:color w:val="595959" w:themeColor="text1" w:themeTint="A6"/>
                <w:sz w:val="22"/>
              </w:rPr>
              <w:t>B.S. in Computer Engineering</w:t>
            </w:r>
            <w:r>
              <w:rPr>
                <w:color w:val="595959" w:themeColor="text1" w:themeTint="A6"/>
                <w:sz w:val="22"/>
              </w:rPr>
              <w:t xml:space="preserve">, </w:t>
            </w:r>
            <w:r w:rsidRPr="00485006">
              <w:rPr>
                <w:i/>
                <w:iCs/>
                <w:color w:val="009688"/>
                <w:sz w:val="22"/>
              </w:rPr>
              <w:t xml:space="preserve">San Diego State University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       </w:t>
            </w:r>
            <w:r>
              <w:rPr>
                <w:color w:val="595959" w:themeColor="text1" w:themeTint="A6"/>
                <w:sz w:val="22"/>
              </w:rPr>
              <w:t xml:space="preserve">            </w:t>
            </w:r>
            <w:r w:rsidRPr="00485006">
              <w:rPr>
                <w:color w:val="595959" w:themeColor="text1" w:themeTint="A6"/>
                <w:sz w:val="22"/>
              </w:rPr>
              <w:t xml:space="preserve">  </w:t>
            </w:r>
            <w:r>
              <w:rPr>
                <w:color w:val="595959" w:themeColor="text1" w:themeTint="A6"/>
                <w:sz w:val="22"/>
              </w:rPr>
              <w:t xml:space="preserve">                 </w:t>
            </w:r>
            <w:r w:rsidRPr="00485006">
              <w:rPr>
                <w:color w:val="595959" w:themeColor="text1" w:themeTint="A6"/>
                <w:sz w:val="22"/>
              </w:rPr>
              <w:t xml:space="preserve">    </w:t>
            </w:r>
            <w:r>
              <w:rPr>
                <w:color w:val="595959" w:themeColor="text1" w:themeTint="A6"/>
                <w:sz w:val="22"/>
              </w:rPr>
              <w:t xml:space="preserve">       </w:t>
            </w:r>
            <w:r w:rsidRPr="00485006">
              <w:rPr>
                <w:color w:val="595959" w:themeColor="text1" w:themeTint="A6"/>
                <w:sz w:val="22"/>
              </w:rPr>
              <w:t xml:space="preserve"> </w:t>
            </w:r>
            <w:r>
              <w:rPr>
                <w:color w:val="595959" w:themeColor="text1" w:themeTint="A6"/>
                <w:sz w:val="22"/>
              </w:rPr>
              <w:t xml:space="preserve">May </w:t>
            </w:r>
            <w:r w:rsidRPr="00485006">
              <w:rPr>
                <w:color w:val="404040" w:themeColor="text1" w:themeTint="BF"/>
                <w:sz w:val="22"/>
              </w:rPr>
              <w:t>2019</w:t>
            </w:r>
          </w:p>
        </w:tc>
      </w:tr>
    </w:tbl>
    <w:p w14:paraId="04AA3D13" w14:textId="7D504EDE" w:rsidR="00F32D09" w:rsidRDefault="00F32D09" w:rsidP="00B64033"/>
    <w:sectPr w:rsidR="00F32D09" w:rsidSect="009427D1">
      <w:footerReference w:type="default" r:id="rId14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D9CA1" w14:textId="77777777" w:rsidR="00CE1D0D" w:rsidRDefault="00CE1D0D">
      <w:pPr>
        <w:spacing w:after="0"/>
      </w:pPr>
      <w:r>
        <w:separator/>
      </w:r>
    </w:p>
    <w:p w14:paraId="62DE8F79" w14:textId="77777777" w:rsidR="00CE1D0D" w:rsidRDefault="00CE1D0D"/>
  </w:endnote>
  <w:endnote w:type="continuationSeparator" w:id="0">
    <w:p w14:paraId="3239002D" w14:textId="77777777" w:rsidR="00CE1D0D" w:rsidRDefault="00CE1D0D">
      <w:pPr>
        <w:spacing w:after="0"/>
      </w:pPr>
      <w:r>
        <w:continuationSeparator/>
      </w:r>
    </w:p>
    <w:p w14:paraId="4FC88D65" w14:textId="77777777" w:rsidR="00CE1D0D" w:rsidRDefault="00CE1D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0B0C03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F40B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E846C1" w14:textId="77777777" w:rsidR="00CE1D0D" w:rsidRDefault="00CE1D0D">
      <w:pPr>
        <w:spacing w:after="0"/>
      </w:pPr>
      <w:r>
        <w:separator/>
      </w:r>
    </w:p>
    <w:p w14:paraId="37EF2677" w14:textId="77777777" w:rsidR="00CE1D0D" w:rsidRDefault="00CE1D0D"/>
  </w:footnote>
  <w:footnote w:type="continuationSeparator" w:id="0">
    <w:p w14:paraId="57890722" w14:textId="77777777" w:rsidR="00CE1D0D" w:rsidRDefault="00CE1D0D">
      <w:pPr>
        <w:spacing w:after="0"/>
      </w:pPr>
      <w:r>
        <w:continuationSeparator/>
      </w:r>
    </w:p>
    <w:p w14:paraId="3EE37AF1" w14:textId="77777777" w:rsidR="00CE1D0D" w:rsidRDefault="00CE1D0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A0FBD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2012048B"/>
    <w:multiLevelType w:val="multilevel"/>
    <w:tmpl w:val="060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9173B"/>
    <w:multiLevelType w:val="hybridMultilevel"/>
    <w:tmpl w:val="D568B822"/>
    <w:lvl w:ilvl="0" w:tplc="D8AE24F8">
      <w:start w:val="1"/>
      <w:numFmt w:val="bullet"/>
      <w:lvlText w:val="·"/>
      <w:lvlJc w:val="left"/>
      <w:pPr>
        <w:ind w:left="612" w:hanging="360"/>
      </w:pPr>
      <w:rPr>
        <w:rFonts w:ascii="Cambria" w:hAnsi="Cambria" w:cs="Cambria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2" w15:restartNumberingAfterBreak="0">
    <w:nsid w:val="28E05393"/>
    <w:multiLevelType w:val="hybridMultilevel"/>
    <w:tmpl w:val="7CB47CD0"/>
    <w:lvl w:ilvl="0" w:tplc="2B129F34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C4379"/>
    <w:multiLevelType w:val="hybridMultilevel"/>
    <w:tmpl w:val="93AA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24D01"/>
    <w:multiLevelType w:val="hybridMultilevel"/>
    <w:tmpl w:val="E636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43538"/>
    <w:multiLevelType w:val="hybridMultilevel"/>
    <w:tmpl w:val="EA9C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06103">
    <w:abstractNumId w:val="9"/>
  </w:num>
  <w:num w:numId="2" w16cid:durableId="1849252426">
    <w:abstractNumId w:val="9"/>
    <w:lvlOverride w:ilvl="0">
      <w:startOverride w:val="1"/>
    </w:lvlOverride>
  </w:num>
  <w:num w:numId="3" w16cid:durableId="438839045">
    <w:abstractNumId w:val="9"/>
    <w:lvlOverride w:ilvl="0">
      <w:startOverride w:val="1"/>
    </w:lvlOverride>
  </w:num>
  <w:num w:numId="4" w16cid:durableId="217284304">
    <w:abstractNumId w:val="9"/>
    <w:lvlOverride w:ilvl="0">
      <w:startOverride w:val="1"/>
    </w:lvlOverride>
  </w:num>
  <w:num w:numId="5" w16cid:durableId="1235431196">
    <w:abstractNumId w:val="16"/>
  </w:num>
  <w:num w:numId="6" w16cid:durableId="944732805">
    <w:abstractNumId w:val="7"/>
  </w:num>
  <w:num w:numId="7" w16cid:durableId="216555875">
    <w:abstractNumId w:val="6"/>
  </w:num>
  <w:num w:numId="8" w16cid:durableId="282467405">
    <w:abstractNumId w:val="5"/>
  </w:num>
  <w:num w:numId="9" w16cid:durableId="1394350481">
    <w:abstractNumId w:val="4"/>
  </w:num>
  <w:num w:numId="10" w16cid:durableId="739911903">
    <w:abstractNumId w:val="8"/>
  </w:num>
  <w:num w:numId="11" w16cid:durableId="821625003">
    <w:abstractNumId w:val="3"/>
  </w:num>
  <w:num w:numId="12" w16cid:durableId="741637616">
    <w:abstractNumId w:val="2"/>
  </w:num>
  <w:num w:numId="13" w16cid:durableId="1090391829">
    <w:abstractNumId w:val="1"/>
  </w:num>
  <w:num w:numId="14" w16cid:durableId="1454900963">
    <w:abstractNumId w:val="0"/>
  </w:num>
  <w:num w:numId="15" w16cid:durableId="1248884438">
    <w:abstractNumId w:val="15"/>
  </w:num>
  <w:num w:numId="16" w16cid:durableId="1438214360">
    <w:abstractNumId w:val="13"/>
  </w:num>
  <w:num w:numId="17" w16cid:durableId="657267371">
    <w:abstractNumId w:val="11"/>
  </w:num>
  <w:num w:numId="18" w16cid:durableId="2070227277">
    <w:abstractNumId w:val="12"/>
  </w:num>
  <w:num w:numId="19" w16cid:durableId="29258554">
    <w:abstractNumId w:val="10"/>
  </w:num>
  <w:num w:numId="20" w16cid:durableId="1961182774">
    <w:abstractNumId w:val="14"/>
  </w:num>
  <w:num w:numId="21" w16cid:durableId="177012836">
    <w:abstractNumId w:val="16"/>
  </w:num>
  <w:num w:numId="22" w16cid:durableId="15634417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7BEF"/>
    <w:rsid w:val="00031C84"/>
    <w:rsid w:val="00065D3D"/>
    <w:rsid w:val="000C0CA7"/>
    <w:rsid w:val="000F2762"/>
    <w:rsid w:val="00126049"/>
    <w:rsid w:val="0014523F"/>
    <w:rsid w:val="00171EC7"/>
    <w:rsid w:val="001A10A8"/>
    <w:rsid w:val="001E55EE"/>
    <w:rsid w:val="00217527"/>
    <w:rsid w:val="00233A2F"/>
    <w:rsid w:val="00254924"/>
    <w:rsid w:val="002563E8"/>
    <w:rsid w:val="00260D3F"/>
    <w:rsid w:val="002F6910"/>
    <w:rsid w:val="003B3439"/>
    <w:rsid w:val="003C5E64"/>
    <w:rsid w:val="003C763B"/>
    <w:rsid w:val="00405B2C"/>
    <w:rsid w:val="004438EB"/>
    <w:rsid w:val="004810AE"/>
    <w:rsid w:val="004827F9"/>
    <w:rsid w:val="00485205"/>
    <w:rsid w:val="004C1F0D"/>
    <w:rsid w:val="004D58BE"/>
    <w:rsid w:val="004F3899"/>
    <w:rsid w:val="00522D08"/>
    <w:rsid w:val="005301E9"/>
    <w:rsid w:val="005E31CA"/>
    <w:rsid w:val="005F40BA"/>
    <w:rsid w:val="00615991"/>
    <w:rsid w:val="00617E23"/>
    <w:rsid w:val="00627E95"/>
    <w:rsid w:val="00631D82"/>
    <w:rsid w:val="006350B7"/>
    <w:rsid w:val="0064590B"/>
    <w:rsid w:val="00650306"/>
    <w:rsid w:val="006562AC"/>
    <w:rsid w:val="00693B17"/>
    <w:rsid w:val="00762CE4"/>
    <w:rsid w:val="007662EA"/>
    <w:rsid w:val="007818E1"/>
    <w:rsid w:val="00783815"/>
    <w:rsid w:val="00797C46"/>
    <w:rsid w:val="0083005E"/>
    <w:rsid w:val="00843164"/>
    <w:rsid w:val="00854E7D"/>
    <w:rsid w:val="008551F7"/>
    <w:rsid w:val="008641E0"/>
    <w:rsid w:val="008B2199"/>
    <w:rsid w:val="008B5DC0"/>
    <w:rsid w:val="008B752F"/>
    <w:rsid w:val="008D0F17"/>
    <w:rsid w:val="009121C1"/>
    <w:rsid w:val="00931654"/>
    <w:rsid w:val="00935D72"/>
    <w:rsid w:val="009427D1"/>
    <w:rsid w:val="00A013E8"/>
    <w:rsid w:val="00A01547"/>
    <w:rsid w:val="00A01B63"/>
    <w:rsid w:val="00A82DCC"/>
    <w:rsid w:val="00AC3115"/>
    <w:rsid w:val="00AD3E40"/>
    <w:rsid w:val="00B07E82"/>
    <w:rsid w:val="00B64033"/>
    <w:rsid w:val="00B81FF9"/>
    <w:rsid w:val="00BA6BF6"/>
    <w:rsid w:val="00BF7BEF"/>
    <w:rsid w:val="00C02E26"/>
    <w:rsid w:val="00C067C5"/>
    <w:rsid w:val="00C07BA1"/>
    <w:rsid w:val="00C60D62"/>
    <w:rsid w:val="00CC05D9"/>
    <w:rsid w:val="00CD7582"/>
    <w:rsid w:val="00CE1B68"/>
    <w:rsid w:val="00CE1D0D"/>
    <w:rsid w:val="00D0020C"/>
    <w:rsid w:val="00D06E8C"/>
    <w:rsid w:val="00D6210D"/>
    <w:rsid w:val="00D65641"/>
    <w:rsid w:val="00D756C0"/>
    <w:rsid w:val="00D8101B"/>
    <w:rsid w:val="00D81F4E"/>
    <w:rsid w:val="00D949E9"/>
    <w:rsid w:val="00DB0163"/>
    <w:rsid w:val="00DC223E"/>
    <w:rsid w:val="00E03F9B"/>
    <w:rsid w:val="00E56040"/>
    <w:rsid w:val="00E76367"/>
    <w:rsid w:val="00EB6919"/>
    <w:rsid w:val="00F25533"/>
    <w:rsid w:val="00F32D09"/>
    <w:rsid w:val="00F6077F"/>
    <w:rsid w:val="00F63B5F"/>
    <w:rsid w:val="00FC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1169"/>
  <w15:docId w15:val="{2293EA84-E282-4FD7-B096-AFFD98DF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autoRedefine/>
    <w:uiPriority w:val="3"/>
    <w:qFormat/>
    <w:rsid w:val="009427D1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asciiTheme="majorHAnsi" w:eastAsiaTheme="majorEastAsia" w:hAnsiTheme="majorHAnsi" w:cstheme="majorBidi"/>
      <w:sz w:val="36"/>
      <w:szCs w:val="4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BF7BEF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BF7BEF"/>
    <w:rPr>
      <w:rFonts w:asciiTheme="majorHAnsi" w:eastAsiaTheme="majorEastAsia" w:hAnsiTheme="majorHAnsi" w:cstheme="majorBidi"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9427D1"/>
    <w:rPr>
      <w:rFonts w:asciiTheme="majorHAnsi" w:eastAsiaTheme="majorEastAsia" w:hAnsiTheme="majorHAnsi" w:cstheme="majorBidi"/>
      <w:sz w:val="36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customStyle="1" w:styleId="GridTable1Light1">
    <w:name w:val="Grid Table 1 Light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customStyle="1" w:styleId="PlainTable11">
    <w:name w:val="Plain Table 1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/>
      <w:color w:val="6E6E6E" w:themeColor="accent1" w:themeShade="80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3005E"/>
    <w:rPr>
      <w:color w:val="808080"/>
      <w:shd w:val="clear" w:color="auto" w:fill="E6E6E6"/>
    </w:rPr>
  </w:style>
  <w:style w:type="paragraph" w:customStyle="1" w:styleId="ResumeHeader">
    <w:name w:val="Resume Header"/>
    <w:basedOn w:val="Normal"/>
    <w:link w:val="ResumeHeaderChar"/>
    <w:qFormat/>
    <w:rsid w:val="00F32D09"/>
    <w:pPr>
      <w:keepNext/>
      <w:keepLines/>
      <w:pBdr>
        <w:bottom w:val="double" w:sz="2" w:space="1" w:color="009688"/>
      </w:pBdr>
      <w:spacing w:after="0" w:line="216" w:lineRule="auto"/>
      <w:ind w:right="0"/>
      <w:outlineLvl w:val="0"/>
    </w:pPr>
    <w:rPr>
      <w:rFonts w:eastAsia="Times New Roman" w:cs="Tahoma"/>
      <w:sz w:val="26"/>
      <w:szCs w:val="26"/>
    </w:rPr>
  </w:style>
  <w:style w:type="character" w:customStyle="1" w:styleId="ResumeHeaderChar">
    <w:name w:val="Resume Header Char"/>
    <w:basedOn w:val="DefaultParagraphFont"/>
    <w:link w:val="ResumeHeader"/>
    <w:rsid w:val="00F32D09"/>
    <w:rPr>
      <w:rFonts w:eastAsia="Times New Roman" w:cs="Tahoma"/>
      <w:sz w:val="26"/>
      <w:szCs w:val="26"/>
    </w:rPr>
  </w:style>
  <w:style w:type="paragraph" w:customStyle="1" w:styleId="Location">
    <w:name w:val="Location"/>
    <w:basedOn w:val="Normal"/>
    <w:qFormat/>
    <w:rsid w:val="00F32D09"/>
    <w:pPr>
      <w:spacing w:after="0" w:line="264" w:lineRule="auto"/>
      <w:ind w:left="288" w:right="0"/>
    </w:pPr>
    <w:rPr>
      <w:color w:val="auto"/>
      <w:sz w:val="16"/>
      <w:lang w:eastAsia="en-US"/>
    </w:rPr>
  </w:style>
  <w:style w:type="paragraph" w:customStyle="1" w:styleId="pv-entitydescription">
    <w:name w:val="pv-entity__description"/>
    <w:basedOn w:val="Normal"/>
    <w:rsid w:val="009121C1"/>
    <w:pPr>
      <w:spacing w:before="100" w:beforeAutospacing="1" w:afterAutospacing="1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C6F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0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8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4535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8578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etinghero.ai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fadeenk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fadeek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dee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C4A380B7A2F4F0EA0A8A98D04D23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EEEEB-E000-4918-B864-AC65C87A6F4D}"/>
      </w:docPartPr>
      <w:docPartBody>
        <w:p w:rsidR="000C14CD" w:rsidRDefault="0044681C">
          <w:pPr>
            <w:pStyle w:val="EC4A380B7A2F4F0EA0A8A98D04D237BD"/>
          </w:pPr>
          <w:r w:rsidRPr="00843164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5CA2"/>
    <w:rsid w:val="00025CA2"/>
    <w:rsid w:val="00082563"/>
    <w:rsid w:val="000C14CD"/>
    <w:rsid w:val="00174559"/>
    <w:rsid w:val="0044681C"/>
    <w:rsid w:val="004C2A5F"/>
    <w:rsid w:val="005301E9"/>
    <w:rsid w:val="00590521"/>
    <w:rsid w:val="00791DD5"/>
    <w:rsid w:val="00A43499"/>
    <w:rsid w:val="00DA70ED"/>
    <w:rsid w:val="00DF1E6F"/>
    <w:rsid w:val="00EB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4A380B7A2F4F0EA0A8A98D04D237BD">
    <w:name w:val="EC4A380B7A2F4F0EA0A8A98D04D237BD"/>
  </w:style>
  <w:style w:type="character" w:styleId="Emphasis">
    <w:name w:val="Emphasis"/>
    <w:basedOn w:val="DefaultParagraphFont"/>
    <w:uiPriority w:val="7"/>
    <w:unhideWhenUsed/>
    <w:qFormat/>
    <w:rsid w:val="00025CA2"/>
    <w:rPr>
      <w:i/>
      <w:iCs/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EA83E9-1E76-4E87-B5AD-40D150D148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589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Fadee Kannah</dc:creator>
  <cp:lastModifiedBy>Fadee Kannah</cp:lastModifiedBy>
  <cp:revision>27</cp:revision>
  <cp:lastPrinted>2025-08-23T04:24:00Z</cp:lastPrinted>
  <dcterms:created xsi:type="dcterms:W3CDTF">2017-11-04T23:46:00Z</dcterms:created>
  <dcterms:modified xsi:type="dcterms:W3CDTF">2025-08-23T04:54:00Z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